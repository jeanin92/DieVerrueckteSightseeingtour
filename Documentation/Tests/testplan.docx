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D459" w14:textId="77777777" w:rsidR="00860BE3" w:rsidRPr="00F43843" w:rsidRDefault="00C36A5E">
      <w:pPr>
        <w:pStyle w:val="Project"/>
        <w:rPr>
          <w:rFonts w:cs="Arial"/>
          <w:lang w:val="de-DE"/>
        </w:rPr>
      </w:pPr>
      <w:r w:rsidRPr="00F43843">
        <w:rPr>
          <w:rFonts w:cs="Arial"/>
        </w:rPr>
        <w:fldChar w:fldCharType="begin"/>
      </w:r>
      <w:r w:rsidRPr="00F43843">
        <w:rPr>
          <w:rFonts w:cs="Arial"/>
          <w:lang w:val="de-DE"/>
        </w:rPr>
        <w:instrText xml:space="preserve"> SUBJECT  \* MERGEFORMAT </w:instrText>
      </w:r>
      <w:r w:rsidRPr="00F43843">
        <w:rPr>
          <w:rFonts w:cs="Arial"/>
        </w:rPr>
        <w:fldChar w:fldCharType="separate"/>
      </w:r>
      <w:r w:rsidR="00176C84" w:rsidRPr="00F43843">
        <w:rPr>
          <w:rFonts w:cs="Arial"/>
          <w:lang w:val="de-DE"/>
        </w:rPr>
        <w:t>Die verrückte Sightseeing-Tour</w:t>
      </w:r>
      <w:r w:rsidRPr="00F43843">
        <w:rPr>
          <w:rFonts w:cs="Arial"/>
        </w:rPr>
        <w:fldChar w:fldCharType="end"/>
      </w:r>
    </w:p>
    <w:p w14:paraId="55A524F6" w14:textId="77777777" w:rsidR="00860BE3" w:rsidRPr="00F43843" w:rsidRDefault="00860BE3">
      <w:pPr>
        <w:rPr>
          <w:rFonts w:ascii="Arial" w:hAnsi="Arial" w:cs="Arial"/>
          <w:lang w:val="de-DE"/>
        </w:rPr>
      </w:pPr>
    </w:p>
    <w:p w14:paraId="3B87C7E9" w14:textId="2292A0F7" w:rsidR="00860BE3" w:rsidRPr="00F43843" w:rsidRDefault="00D618C8">
      <w:pPr>
        <w:pStyle w:val="Titel"/>
        <w:jc w:val="right"/>
        <w:rPr>
          <w:rFonts w:cs="Arial"/>
          <w:sz w:val="28"/>
          <w:lang w:val="de-DE"/>
        </w:rPr>
      </w:pPr>
      <w:r w:rsidRPr="00F43843">
        <w:rPr>
          <w:rFonts w:cs="Arial"/>
          <w:sz w:val="28"/>
          <w:lang w:val="de-DE"/>
        </w:rPr>
        <w:t xml:space="preserve">Version </w:t>
      </w:r>
      <w:r w:rsidR="00860BE3" w:rsidRPr="00F43843">
        <w:rPr>
          <w:rFonts w:cs="Arial"/>
          <w:sz w:val="28"/>
          <w:lang w:val="de-DE"/>
        </w:rPr>
        <w:t>1.0</w:t>
      </w:r>
    </w:p>
    <w:p w14:paraId="630D079D" w14:textId="77777777" w:rsidR="00860BE3" w:rsidRPr="00F43843" w:rsidRDefault="00860BE3">
      <w:pPr>
        <w:pStyle w:val="Titel"/>
        <w:rPr>
          <w:rFonts w:cs="Arial"/>
          <w:sz w:val="28"/>
          <w:lang w:val="de-DE"/>
        </w:rPr>
      </w:pPr>
    </w:p>
    <w:p w14:paraId="05EA074D" w14:textId="77777777" w:rsidR="00860BE3" w:rsidRPr="00F43843" w:rsidRDefault="00860BE3">
      <w:pPr>
        <w:jc w:val="right"/>
        <w:rPr>
          <w:rFonts w:ascii="Arial" w:hAnsi="Arial" w:cs="Arial"/>
          <w:lang w:val="de-DE"/>
        </w:rPr>
      </w:pPr>
    </w:p>
    <w:p w14:paraId="7E26D2B6" w14:textId="77777777" w:rsidR="00860BE3" w:rsidRPr="00F43843" w:rsidRDefault="00860BE3" w:rsidP="00F43843">
      <w:pPr>
        <w:pStyle w:val="InfoBlue"/>
        <w:rPr>
          <w:rFonts w:ascii="Arial" w:hAnsi="Arial" w:cs="Arial"/>
          <w:i w:val="0"/>
          <w:lang w:val="de-DE"/>
        </w:rPr>
        <w:sectPr w:rsidR="00860BE3" w:rsidRPr="00F4384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6E83BC" w14:textId="77777777" w:rsidR="00860BE3" w:rsidRPr="00F43843" w:rsidRDefault="00860BE3">
      <w:pPr>
        <w:pStyle w:val="Titel"/>
        <w:rPr>
          <w:rFonts w:cs="Arial"/>
        </w:rPr>
      </w:pPr>
      <w:r w:rsidRPr="00F43843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0BE3" w:rsidRPr="00F43843" w14:paraId="2CF797E1" w14:textId="77777777">
        <w:tc>
          <w:tcPr>
            <w:tcW w:w="2304" w:type="dxa"/>
            <w:shd w:val="pct5" w:color="auto" w:fill="auto"/>
          </w:tcPr>
          <w:p w14:paraId="54C08143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782BC97E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2DDE507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55A819EE" w14:textId="77777777" w:rsidR="00860BE3" w:rsidRPr="00F43843" w:rsidRDefault="00860BE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43843">
              <w:rPr>
                <w:rFonts w:ascii="Arial" w:hAnsi="Arial" w:cs="Arial"/>
                <w:b/>
              </w:rPr>
              <w:t>Author</w:t>
            </w:r>
          </w:p>
        </w:tc>
      </w:tr>
      <w:tr w:rsidR="00860BE3" w:rsidRPr="00F43843" w14:paraId="32E87612" w14:textId="77777777">
        <w:trPr>
          <w:cantSplit/>
        </w:trPr>
        <w:tc>
          <w:tcPr>
            <w:tcW w:w="2304" w:type="dxa"/>
          </w:tcPr>
          <w:p w14:paraId="318A531A" w14:textId="4C5AFB14" w:rsidR="00860BE3" w:rsidRPr="00F43843" w:rsidRDefault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6/12/2013</w:t>
            </w:r>
          </w:p>
        </w:tc>
        <w:tc>
          <w:tcPr>
            <w:tcW w:w="1152" w:type="dxa"/>
          </w:tcPr>
          <w:p w14:paraId="22A2E769" w14:textId="24C61085" w:rsidR="00860BE3" w:rsidRPr="00F43843" w:rsidRDefault="00D618C8" w:rsidP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5E946E40" w14:textId="734ACA75" w:rsidR="00860BE3" w:rsidRPr="00F43843" w:rsidRDefault="00EE2373" w:rsidP="00EE2373">
            <w:pPr>
              <w:pStyle w:val="Tabletext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Testplan</w:t>
            </w:r>
            <w:proofErr w:type="spellEnd"/>
            <w:r w:rsidRPr="00F43843">
              <w:rPr>
                <w:rFonts w:ascii="Arial" w:hAnsi="Arial" w:cs="Arial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</w:rPr>
              <w:t>abgeschlossen</w:t>
            </w:r>
            <w:proofErr w:type="spellEnd"/>
          </w:p>
        </w:tc>
        <w:tc>
          <w:tcPr>
            <w:tcW w:w="2304" w:type="dxa"/>
          </w:tcPr>
          <w:p w14:paraId="7F56758C" w14:textId="631B3837" w:rsidR="00860BE3" w:rsidRPr="00F43843" w:rsidRDefault="00D618C8">
            <w:pPr>
              <w:pStyle w:val="Tabletext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Christiane</w:t>
            </w:r>
            <w:r w:rsidR="006B186B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6B186B" w:rsidRPr="00F43843">
              <w:rPr>
                <w:rFonts w:ascii="Arial" w:hAnsi="Arial" w:cs="Arial"/>
              </w:rPr>
              <w:t>Helmchen</w:t>
            </w:r>
            <w:proofErr w:type="spellEnd"/>
            <w:r w:rsidRPr="00F43843">
              <w:rPr>
                <w:rFonts w:ascii="Arial" w:hAnsi="Arial" w:cs="Arial"/>
              </w:rPr>
              <w:t>, Yvonne</w:t>
            </w:r>
            <w:r w:rsidR="006B186B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6B186B" w:rsidRPr="00F43843">
              <w:rPr>
                <w:rFonts w:ascii="Arial" w:hAnsi="Arial" w:cs="Arial"/>
              </w:rPr>
              <w:t>Meininger</w:t>
            </w:r>
            <w:proofErr w:type="spellEnd"/>
            <w:r w:rsidRPr="00F43843">
              <w:rPr>
                <w:rFonts w:ascii="Arial" w:hAnsi="Arial" w:cs="Arial"/>
              </w:rPr>
              <w:t xml:space="preserve">, </w:t>
            </w:r>
            <w:proofErr w:type="spellStart"/>
            <w:r w:rsidRPr="00F43843">
              <w:rPr>
                <w:rFonts w:ascii="Arial" w:hAnsi="Arial" w:cs="Arial"/>
              </w:rPr>
              <w:t>Janina</w:t>
            </w:r>
            <w:proofErr w:type="spellEnd"/>
            <w:r w:rsidR="006B186B" w:rsidRPr="00F43843">
              <w:rPr>
                <w:rFonts w:ascii="Arial" w:hAnsi="Arial" w:cs="Arial"/>
              </w:rPr>
              <w:t xml:space="preserve"> Schilling</w:t>
            </w:r>
          </w:p>
        </w:tc>
      </w:tr>
      <w:tr w:rsidR="00860BE3" w:rsidRPr="00F43843" w14:paraId="033E7EAD" w14:textId="77777777">
        <w:trPr>
          <w:cantSplit/>
        </w:trPr>
        <w:tc>
          <w:tcPr>
            <w:tcW w:w="2304" w:type="dxa"/>
          </w:tcPr>
          <w:p w14:paraId="1B064DE8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BE78E0D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D418195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5150A72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F43843" w14:paraId="278255D2" w14:textId="77777777">
        <w:trPr>
          <w:cantSplit/>
        </w:trPr>
        <w:tc>
          <w:tcPr>
            <w:tcW w:w="2304" w:type="dxa"/>
          </w:tcPr>
          <w:p w14:paraId="0F8E5C5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637A010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A863E9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6B1BE08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  <w:tr w:rsidR="00860BE3" w:rsidRPr="00F43843" w14:paraId="5B748EBC" w14:textId="77777777">
        <w:trPr>
          <w:cantSplit/>
        </w:trPr>
        <w:tc>
          <w:tcPr>
            <w:tcW w:w="2304" w:type="dxa"/>
          </w:tcPr>
          <w:p w14:paraId="4E230F9D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21AC7F6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875FE9C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1B58321" w14:textId="77777777" w:rsidR="00860BE3" w:rsidRPr="00F43843" w:rsidRDefault="00860BE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194A4FB" w14:textId="77777777" w:rsidR="00860BE3" w:rsidRPr="00F43843" w:rsidRDefault="00860BE3">
      <w:pPr>
        <w:rPr>
          <w:rFonts w:ascii="Arial" w:hAnsi="Arial" w:cs="Arial"/>
        </w:rPr>
      </w:pPr>
    </w:p>
    <w:p w14:paraId="5E89ED20" w14:textId="77777777" w:rsidR="00860BE3" w:rsidRPr="00F43843" w:rsidRDefault="00860BE3">
      <w:pPr>
        <w:pStyle w:val="Titel"/>
        <w:rPr>
          <w:rFonts w:cs="Arial"/>
        </w:rPr>
      </w:pPr>
      <w:r w:rsidRPr="00F43843">
        <w:rPr>
          <w:rFonts w:cs="Arial"/>
        </w:rPr>
        <w:br w:type="page"/>
      </w:r>
      <w:r w:rsidRPr="00F43843">
        <w:rPr>
          <w:rFonts w:cs="Arial"/>
        </w:rPr>
        <w:lastRenderedPageBreak/>
        <w:t>Table of Contents</w:t>
      </w:r>
    </w:p>
    <w:p w14:paraId="5CB6CA07" w14:textId="77777777" w:rsidR="00D618C8" w:rsidRPr="00F43843" w:rsidRDefault="00860BE3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</w:rPr>
        <w:fldChar w:fldCharType="begin"/>
      </w:r>
      <w:r w:rsidRPr="00F43843">
        <w:rPr>
          <w:rFonts w:ascii="Arial" w:hAnsi="Arial" w:cs="Arial"/>
        </w:rPr>
        <w:instrText xml:space="preserve"> TOC \o "1-3" </w:instrText>
      </w:r>
      <w:r w:rsidRPr="00F43843">
        <w:rPr>
          <w:rFonts w:ascii="Arial" w:hAnsi="Arial" w:cs="Arial"/>
        </w:rPr>
        <w:fldChar w:fldCharType="separate"/>
      </w:r>
      <w:r w:rsidR="00D618C8" w:rsidRPr="00F43843">
        <w:rPr>
          <w:rFonts w:ascii="Arial" w:hAnsi="Arial" w:cs="Arial"/>
          <w:noProof/>
        </w:rPr>
        <w:t>1.</w:t>
      </w:r>
      <w:r w:rsidR="00D618C8"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D618C8" w:rsidRPr="00F43843">
        <w:rPr>
          <w:rFonts w:ascii="Arial" w:hAnsi="Arial" w:cs="Arial"/>
          <w:noProof/>
        </w:rPr>
        <w:t>Introduction</w:t>
      </w:r>
      <w:r w:rsidR="00D618C8" w:rsidRPr="00F43843">
        <w:rPr>
          <w:rFonts w:ascii="Arial" w:hAnsi="Arial" w:cs="Arial"/>
          <w:noProof/>
        </w:rPr>
        <w:tab/>
      </w:r>
      <w:r w:rsidR="00D618C8" w:rsidRPr="00F43843">
        <w:rPr>
          <w:rFonts w:ascii="Arial" w:hAnsi="Arial" w:cs="Arial"/>
          <w:noProof/>
        </w:rPr>
        <w:fldChar w:fldCharType="begin"/>
      </w:r>
      <w:r w:rsidR="00D618C8" w:rsidRPr="00F43843">
        <w:rPr>
          <w:rFonts w:ascii="Arial" w:hAnsi="Arial" w:cs="Arial"/>
          <w:noProof/>
        </w:rPr>
        <w:instrText xml:space="preserve"> PAGEREF _Toc358799427 \h </w:instrText>
      </w:r>
      <w:r w:rsidR="00D618C8" w:rsidRPr="00F43843">
        <w:rPr>
          <w:rFonts w:ascii="Arial" w:hAnsi="Arial" w:cs="Arial"/>
          <w:noProof/>
        </w:rPr>
      </w:r>
      <w:r w:rsidR="00D618C8"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="00D618C8" w:rsidRPr="00F43843">
        <w:rPr>
          <w:rFonts w:ascii="Arial" w:hAnsi="Arial" w:cs="Arial"/>
          <w:noProof/>
        </w:rPr>
        <w:fldChar w:fldCharType="end"/>
      </w:r>
    </w:p>
    <w:p w14:paraId="6B71527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  <w:noProof/>
        </w:rPr>
        <w:t>1.1</w:t>
      </w:r>
      <w:r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F43843">
        <w:rPr>
          <w:rFonts w:ascii="Arial" w:hAnsi="Arial" w:cs="Arial"/>
          <w:noProof/>
        </w:rPr>
        <w:t>Purpose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_Toc358799428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7576B7D0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Scope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_Toc358799429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6769322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Intended Audience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DF760D5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Document Structure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464AB148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2.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Evaluation Mission and Test Motivation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3A7FF232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3.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Target Test Items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597B363D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4.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Outline of Planned Tests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4</w:t>
      </w:r>
      <w:r w:rsidRPr="00F43843">
        <w:rPr>
          <w:rFonts w:ascii="Arial" w:hAnsi="Arial" w:cs="Arial"/>
          <w:noProof/>
        </w:rPr>
        <w:fldChar w:fldCharType="end"/>
      </w:r>
    </w:p>
    <w:p w14:paraId="66DCA656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Approach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39E62BD3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Testing Techniques and Types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4E2C1DC9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Function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5</w:t>
      </w:r>
      <w:r w:rsidRPr="00F43843">
        <w:rPr>
          <w:rFonts w:ascii="Arial" w:hAnsi="Arial" w:cs="Arial"/>
          <w:noProof/>
        </w:rPr>
        <w:fldChar w:fldCharType="end"/>
      </w:r>
    </w:p>
    <w:p w14:paraId="0D7F8396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Unit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6FE7C39E" w14:textId="77777777" w:rsidR="00D618C8" w:rsidRPr="00F43843" w:rsidRDefault="00D618C8">
      <w:pPr>
        <w:pStyle w:val="Verzeichnis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5.1.3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User Interface Testing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_Toc358799439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6</w:t>
      </w:r>
      <w:r w:rsidRPr="00F43843">
        <w:rPr>
          <w:rFonts w:ascii="Arial" w:hAnsi="Arial" w:cs="Arial"/>
          <w:noProof/>
        </w:rPr>
        <w:fldChar w:fldCharType="end"/>
      </w:r>
    </w:p>
    <w:p w14:paraId="29487218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6.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Entry and Exit Criteria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5B4DD98F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Deliverables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54A030CB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Evaluation Summaries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207CC087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Reporting on Test Coverage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6CF2BA4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Perceived Quality Reports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36E141A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Incident Logs and Change Requests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7AA1B535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7.5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Smoke Test Suite and Supporting Test Scripts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28B19BE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7.6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Additional Work Products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7</w:t>
      </w:r>
      <w:r w:rsidRPr="00F43843">
        <w:rPr>
          <w:rFonts w:ascii="Arial" w:hAnsi="Arial" w:cs="Arial"/>
          <w:noProof/>
        </w:rPr>
        <w:fldChar w:fldCharType="end"/>
      </w:r>
    </w:p>
    <w:p w14:paraId="40B6CB41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8.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Testing Workflow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8</w:t>
      </w:r>
      <w:r w:rsidRPr="00F43843">
        <w:rPr>
          <w:rFonts w:ascii="Arial" w:hAnsi="Arial" w:cs="Arial"/>
          <w:noProof/>
        </w:rPr>
        <w:fldChar w:fldCharType="end"/>
      </w:r>
    </w:p>
    <w:p w14:paraId="3FA04A64" w14:textId="77777777" w:rsidR="00D618C8" w:rsidRPr="00F43843" w:rsidRDefault="00D618C8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Environmental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_Toc358799449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0352A6A3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Base System Hardware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_Toc358799450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14CF798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Base Software Elements in the Test Environment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_Toc358799451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76771B38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9.3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Productivity and Support Tools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_Toc358799452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525C33FF" w14:textId="77777777" w:rsidR="00D618C8" w:rsidRPr="00F43843" w:rsidRDefault="00D618C8">
      <w:pPr>
        <w:pStyle w:val="Verzeichnis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9.4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Test Environment Configurations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_Toc358799453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9</w:t>
      </w:r>
      <w:r w:rsidRPr="00F43843">
        <w:rPr>
          <w:rFonts w:ascii="Arial" w:hAnsi="Arial" w:cs="Arial"/>
          <w:noProof/>
        </w:rPr>
        <w:fldChar w:fldCharType="end"/>
      </w:r>
    </w:p>
    <w:p w14:paraId="364392D5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Responsibilities, Staffing, and Training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_Toc358799454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10</w:t>
      </w:r>
      <w:r w:rsidRPr="00F43843">
        <w:rPr>
          <w:rFonts w:ascii="Arial" w:hAnsi="Arial" w:cs="Arial"/>
          <w:noProof/>
        </w:rPr>
        <w:fldChar w:fldCharType="end"/>
      </w:r>
    </w:p>
    <w:p w14:paraId="5964BD02" w14:textId="77777777" w:rsidR="00D618C8" w:rsidRPr="00F43843" w:rsidRDefault="00D618C8">
      <w:pPr>
        <w:pStyle w:val="Verzeichnis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10.1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People and Roles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_Toc358799455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10</w:t>
      </w:r>
      <w:r w:rsidRPr="00F43843">
        <w:rPr>
          <w:rFonts w:ascii="Arial" w:hAnsi="Arial" w:cs="Arial"/>
          <w:noProof/>
        </w:rPr>
        <w:fldChar w:fldCharType="end"/>
      </w:r>
    </w:p>
    <w:p w14:paraId="08B3E872" w14:textId="77777777" w:rsidR="00D618C8" w:rsidRPr="00F43843" w:rsidRDefault="00D618C8">
      <w:pPr>
        <w:pStyle w:val="Verzeichnis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10.2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Staffing and Training Needs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_Toc358799456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10</w:t>
      </w:r>
      <w:r w:rsidRPr="00F43843">
        <w:rPr>
          <w:rFonts w:ascii="Arial" w:hAnsi="Arial" w:cs="Arial"/>
          <w:noProof/>
        </w:rPr>
        <w:fldChar w:fldCharType="end"/>
      </w:r>
    </w:p>
    <w:p w14:paraId="78E91469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11.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Iteration Milestones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_Toc358799457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11</w:t>
      </w:r>
      <w:r w:rsidRPr="00F43843">
        <w:rPr>
          <w:rFonts w:ascii="Arial" w:hAnsi="Arial" w:cs="Arial"/>
          <w:noProof/>
        </w:rPr>
        <w:fldChar w:fldCharType="end"/>
      </w:r>
    </w:p>
    <w:p w14:paraId="20C0E66D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F43843">
        <w:rPr>
          <w:rFonts w:ascii="Arial" w:hAnsi="Arial" w:cs="Arial"/>
          <w:noProof/>
        </w:rPr>
        <w:t>12.</w:t>
      </w:r>
      <w:r w:rsidRPr="00F43843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F43843">
        <w:rPr>
          <w:rFonts w:ascii="Arial" w:hAnsi="Arial" w:cs="Arial"/>
          <w:noProof/>
        </w:rPr>
        <w:t>Risks, Dependencies, Assumptions, and Constraints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_Toc358799458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11</w:t>
      </w:r>
      <w:r w:rsidRPr="00F43843">
        <w:rPr>
          <w:rFonts w:ascii="Arial" w:hAnsi="Arial" w:cs="Arial"/>
          <w:noProof/>
        </w:rPr>
        <w:fldChar w:fldCharType="end"/>
      </w:r>
    </w:p>
    <w:p w14:paraId="235494D4" w14:textId="77777777" w:rsidR="00D618C8" w:rsidRPr="00F43843" w:rsidRDefault="00D618C8">
      <w:pPr>
        <w:pStyle w:val="Verzeichnis1"/>
        <w:tabs>
          <w:tab w:val="left" w:pos="864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F43843">
        <w:rPr>
          <w:rFonts w:ascii="Arial" w:hAnsi="Arial" w:cs="Arial"/>
          <w:noProof/>
        </w:rPr>
        <w:t>13.</w:t>
      </w:r>
      <w:r w:rsidRPr="00F43843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F43843">
        <w:rPr>
          <w:rFonts w:ascii="Arial" w:hAnsi="Arial" w:cs="Arial"/>
          <w:noProof/>
        </w:rPr>
        <w:t>Management Process and Procedures</w:t>
      </w:r>
      <w:r w:rsidRPr="00F43843">
        <w:rPr>
          <w:rFonts w:ascii="Arial" w:hAnsi="Arial" w:cs="Arial"/>
          <w:noProof/>
        </w:rPr>
        <w:tab/>
      </w:r>
      <w:r w:rsidRPr="00F43843">
        <w:rPr>
          <w:rFonts w:ascii="Arial" w:hAnsi="Arial" w:cs="Arial"/>
          <w:noProof/>
        </w:rPr>
        <w:fldChar w:fldCharType="begin"/>
      </w:r>
      <w:r w:rsidRPr="00F43843">
        <w:rPr>
          <w:rFonts w:ascii="Arial" w:hAnsi="Arial" w:cs="Arial"/>
          <w:noProof/>
        </w:rPr>
        <w:instrText xml:space="preserve"> PAGEREF _Toc358799459 \h </w:instrText>
      </w:r>
      <w:r w:rsidRPr="00F43843">
        <w:rPr>
          <w:rFonts w:ascii="Arial" w:hAnsi="Arial" w:cs="Arial"/>
          <w:noProof/>
        </w:rPr>
      </w:r>
      <w:r w:rsidRPr="00F43843">
        <w:rPr>
          <w:rFonts w:ascii="Arial" w:hAnsi="Arial" w:cs="Arial"/>
          <w:noProof/>
        </w:rPr>
        <w:fldChar w:fldCharType="separate"/>
      </w:r>
      <w:r w:rsidR="00444CA9">
        <w:rPr>
          <w:rFonts w:ascii="Arial" w:hAnsi="Arial" w:cs="Arial"/>
          <w:noProof/>
        </w:rPr>
        <w:t>11</w:t>
      </w:r>
      <w:r w:rsidRPr="00F43843">
        <w:rPr>
          <w:rFonts w:ascii="Arial" w:hAnsi="Arial" w:cs="Arial"/>
          <w:noProof/>
        </w:rPr>
        <w:fldChar w:fldCharType="end"/>
      </w:r>
    </w:p>
    <w:p w14:paraId="59EECD7D" w14:textId="6CA55C12" w:rsidR="00860BE3" w:rsidRPr="00F43843" w:rsidRDefault="00860BE3">
      <w:pPr>
        <w:pStyle w:val="MainTitle"/>
        <w:ind w:left="450" w:firstLine="450"/>
        <w:rPr>
          <w:rFonts w:cs="Arial"/>
        </w:rPr>
      </w:pPr>
      <w:r w:rsidRPr="00F43843">
        <w:rPr>
          <w:rFonts w:cs="Arial"/>
        </w:rPr>
        <w:fldChar w:fldCharType="end"/>
      </w:r>
      <w:r w:rsidRPr="00F43843">
        <w:rPr>
          <w:rFonts w:cs="Arial"/>
        </w:rPr>
        <w:br w:type="page"/>
      </w:r>
      <w:r w:rsidR="00C56FBB" w:rsidRPr="00F43843">
        <w:rPr>
          <w:rFonts w:cs="Arial"/>
        </w:rPr>
        <w:lastRenderedPageBreak/>
        <w:fldChar w:fldCharType="begin"/>
      </w:r>
      <w:r w:rsidR="00C56FBB" w:rsidRPr="00F43843">
        <w:rPr>
          <w:rFonts w:cs="Arial"/>
        </w:rPr>
        <w:instrText xml:space="preserve"> TITLE  \* MERGEFORMAT </w:instrText>
      </w:r>
      <w:r w:rsidR="00C56FBB" w:rsidRPr="00F43843">
        <w:rPr>
          <w:rFonts w:cs="Arial"/>
        </w:rPr>
        <w:fldChar w:fldCharType="separate"/>
      </w:r>
      <w:r w:rsidR="00176C84" w:rsidRPr="00F43843">
        <w:rPr>
          <w:rFonts w:cs="Arial"/>
        </w:rPr>
        <w:t>Test Plan</w:t>
      </w:r>
      <w:r w:rsidR="00C56FBB" w:rsidRPr="00F43843">
        <w:rPr>
          <w:rFonts w:cs="Arial"/>
        </w:rPr>
        <w:fldChar w:fldCharType="end"/>
      </w:r>
    </w:p>
    <w:p w14:paraId="394E276D" w14:textId="77777777" w:rsidR="00860BE3" w:rsidRPr="00F43843" w:rsidRDefault="00860BE3">
      <w:pPr>
        <w:pStyle w:val="berschrift1"/>
        <w:rPr>
          <w:rFonts w:cs="Arial"/>
        </w:rPr>
      </w:pPr>
      <w:bookmarkStart w:id="0" w:name="_Toc433104436"/>
      <w:bookmarkStart w:id="1" w:name="_Toc358799427"/>
      <w:r w:rsidRPr="00F43843">
        <w:rPr>
          <w:rFonts w:cs="Arial"/>
        </w:rPr>
        <w:t>Introduction</w:t>
      </w:r>
      <w:bookmarkEnd w:id="0"/>
      <w:bookmarkEnd w:id="1"/>
    </w:p>
    <w:p w14:paraId="064B5379" w14:textId="77777777" w:rsidR="00860BE3" w:rsidRPr="00F43843" w:rsidRDefault="00860BE3">
      <w:pPr>
        <w:pStyle w:val="berschrift2"/>
        <w:rPr>
          <w:rFonts w:cs="Arial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358799428"/>
      <w:r w:rsidRPr="00F43843">
        <w:rPr>
          <w:rFonts w:cs="Arial"/>
        </w:rPr>
        <w:t>Purpose</w:t>
      </w:r>
      <w:bookmarkEnd w:id="2"/>
      <w:bookmarkEnd w:id="3"/>
      <w:bookmarkEnd w:id="4"/>
      <w:bookmarkEnd w:id="5"/>
      <w:bookmarkEnd w:id="6"/>
      <w:bookmarkEnd w:id="7"/>
    </w:p>
    <w:p w14:paraId="12CDF864" w14:textId="7F31A6B1" w:rsidR="00860BE3" w:rsidRPr="00F43843" w:rsidRDefault="00AD5098">
      <w:pPr>
        <w:pStyle w:val="Textkrper"/>
        <w:rPr>
          <w:rFonts w:ascii="Arial" w:hAnsi="Arial" w:cs="Arial"/>
        </w:rPr>
      </w:pPr>
      <w:r w:rsidRPr="00F43843">
        <w:rPr>
          <w:rFonts w:ascii="Arial" w:hAnsi="Arial" w:cs="Arial"/>
        </w:rPr>
        <w:t>The purpose of the</w:t>
      </w:r>
      <w:r w:rsidR="00860BE3" w:rsidRPr="00F43843">
        <w:rPr>
          <w:rFonts w:ascii="Arial" w:hAnsi="Arial" w:cs="Arial"/>
        </w:rPr>
        <w:t xml:space="preserve"> Test Plan is to gather all of the information necessary to plan and control the t</w:t>
      </w:r>
      <w:r w:rsidRPr="00F43843">
        <w:rPr>
          <w:rFonts w:ascii="Arial" w:hAnsi="Arial" w:cs="Arial"/>
        </w:rPr>
        <w:t>est effort for the project</w:t>
      </w:r>
      <w:r w:rsidR="00860BE3" w:rsidRPr="00F43843">
        <w:rPr>
          <w:rFonts w:ascii="Arial" w:hAnsi="Arial" w:cs="Arial"/>
        </w:rPr>
        <w:t>. It describes the approach to testing the software, and is the top-level plan generated and used by managers to direct the test effort.</w:t>
      </w:r>
    </w:p>
    <w:p w14:paraId="1FE19140" w14:textId="77777777" w:rsidR="009C10CC" w:rsidRPr="00F43843" w:rsidRDefault="00860BE3" w:rsidP="009C10CC">
      <w:pPr>
        <w:pStyle w:val="Textkrper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This </w:t>
      </w:r>
      <w:r w:rsidRPr="00F43843">
        <w:rPr>
          <w:rFonts w:ascii="Arial" w:hAnsi="Arial" w:cs="Arial"/>
          <w:iCs/>
        </w:rPr>
        <w:t xml:space="preserve">Test Plan </w:t>
      </w:r>
      <w:r w:rsidRPr="00F43843">
        <w:rPr>
          <w:rFonts w:ascii="Arial" w:hAnsi="Arial" w:cs="Arial"/>
        </w:rPr>
        <w:t xml:space="preserve">for the </w:t>
      </w:r>
      <w:r w:rsidR="00C56FBB" w:rsidRPr="00F43843">
        <w:rPr>
          <w:rFonts w:ascii="Arial" w:hAnsi="Arial" w:cs="Arial"/>
        </w:rPr>
        <w:fldChar w:fldCharType="begin"/>
      </w:r>
      <w:r w:rsidR="00C56FBB" w:rsidRPr="00F43843">
        <w:rPr>
          <w:rFonts w:ascii="Arial" w:hAnsi="Arial" w:cs="Arial"/>
        </w:rPr>
        <w:instrText xml:space="preserve"> SUBJECT  \* MERGEFORMAT </w:instrText>
      </w:r>
      <w:r w:rsidR="00C56FBB" w:rsidRPr="00F43843">
        <w:rPr>
          <w:rFonts w:ascii="Arial" w:hAnsi="Arial" w:cs="Arial"/>
        </w:rPr>
        <w:fldChar w:fldCharType="separate"/>
      </w:r>
      <w:r w:rsidR="007A45A5" w:rsidRPr="00F43843">
        <w:rPr>
          <w:rFonts w:ascii="Arial" w:hAnsi="Arial" w:cs="Arial"/>
        </w:rPr>
        <w:t>DVST</w:t>
      </w:r>
      <w:r w:rsidR="00C56FBB" w:rsidRPr="00F43843">
        <w:rPr>
          <w:rFonts w:ascii="Arial" w:hAnsi="Arial" w:cs="Arial"/>
        </w:rPr>
        <w:fldChar w:fldCharType="end"/>
      </w:r>
      <w:r w:rsidRPr="00F43843">
        <w:rPr>
          <w:rFonts w:ascii="Arial" w:hAnsi="Arial" w:cs="Arial"/>
        </w:rPr>
        <w:t xml:space="preserve"> sup</w:t>
      </w:r>
      <w:r w:rsidR="009C10CC" w:rsidRPr="00F43843">
        <w:rPr>
          <w:rFonts w:ascii="Arial" w:hAnsi="Arial" w:cs="Arial"/>
        </w:rPr>
        <w:t>ports the following objectives:</w:t>
      </w:r>
    </w:p>
    <w:p w14:paraId="2282B779" w14:textId="7D683258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Outlines the testing approach that will be used.</w:t>
      </w:r>
    </w:p>
    <w:p w14:paraId="0BC566FD" w14:textId="24F280A7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Identifies the required resources and provides an estimate of the test efforts.</w:t>
      </w:r>
    </w:p>
    <w:p w14:paraId="2F0CBD12" w14:textId="16C0DF5B" w:rsidR="00860BE3" w:rsidRPr="00F43843" w:rsidRDefault="00860BE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Lists the deliverabl</w:t>
      </w:r>
      <w:r w:rsidR="009C10CC" w:rsidRPr="00F43843">
        <w:rPr>
          <w:rFonts w:ascii="Arial" w:hAnsi="Arial" w:cs="Arial"/>
          <w:i w:val="0"/>
        </w:rPr>
        <w:t>e elements of the test project.</w:t>
      </w:r>
    </w:p>
    <w:p w14:paraId="16BE281E" w14:textId="77777777" w:rsidR="00860BE3" w:rsidRPr="00F43843" w:rsidRDefault="00860BE3">
      <w:pPr>
        <w:pStyle w:val="berschrift2"/>
        <w:rPr>
          <w:rFonts w:cs="Arial"/>
        </w:rPr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358799429"/>
      <w:r w:rsidRPr="00F43843">
        <w:rPr>
          <w:rFonts w:cs="Arial"/>
        </w:rP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F8EB0EE" w14:textId="5F308F2B" w:rsidR="00176C84" w:rsidRPr="00F43843" w:rsidRDefault="00176C84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Unit und Functional Tests</w:t>
      </w:r>
    </w:p>
    <w:p w14:paraId="24C79A9B" w14:textId="77777777" w:rsidR="00860BE3" w:rsidRPr="00F43843" w:rsidRDefault="00860BE3">
      <w:pPr>
        <w:pStyle w:val="berschrift2"/>
        <w:rPr>
          <w:rFonts w:cs="Arial"/>
        </w:rPr>
      </w:pPr>
      <w:bookmarkStart w:id="15" w:name="_Toc358799430"/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F43843">
        <w:rPr>
          <w:rFonts w:cs="Arial"/>
        </w:rPr>
        <w:t>Intended Audience</w:t>
      </w:r>
      <w:bookmarkEnd w:id="15"/>
    </w:p>
    <w:p w14:paraId="13E2BB78" w14:textId="2834AA12" w:rsidR="00176C84" w:rsidRPr="00F43843" w:rsidRDefault="00176C84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für den Kunden um zu zeigen wie die Qualität des Produktes gesichert wird</w:t>
      </w:r>
    </w:p>
    <w:p w14:paraId="11D93438" w14:textId="77777777" w:rsidR="00860BE3" w:rsidRPr="00F43843" w:rsidRDefault="00860BE3">
      <w:pPr>
        <w:pStyle w:val="berschrift2"/>
        <w:rPr>
          <w:rFonts w:cs="Arial"/>
        </w:rPr>
      </w:pPr>
      <w:bookmarkStart w:id="21" w:name="_Toc358799431"/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6"/>
      <w:bookmarkEnd w:id="17"/>
      <w:bookmarkEnd w:id="18"/>
      <w:bookmarkEnd w:id="19"/>
      <w:bookmarkEnd w:id="20"/>
      <w:r w:rsidRPr="00F43843">
        <w:rPr>
          <w:rFonts w:cs="Arial"/>
        </w:rPr>
        <w:t>Document Structure</w:t>
      </w:r>
      <w:bookmarkEnd w:id="21"/>
    </w:p>
    <w:p w14:paraId="5570FA1F" w14:textId="0E8C6DD0" w:rsidR="005E5E50" w:rsidRPr="00F43843" w:rsidRDefault="005E5E50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im Folgenden werden die verschiedenen genutzten Testarten, benötigte Ressourcen und Software sowie die definierten Zuständigkeiten innerhalb des Teams beschrieben</w:t>
      </w:r>
    </w:p>
    <w:p w14:paraId="0F32C48D" w14:textId="77777777" w:rsidR="00EE29C2" w:rsidRPr="00F43843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090E5D5D" w14:textId="44490C1D" w:rsidR="00860BE3" w:rsidRPr="00F43843" w:rsidRDefault="00860BE3" w:rsidP="005037E5">
      <w:pPr>
        <w:pStyle w:val="berschrift1"/>
        <w:keepNext w:val="0"/>
        <w:rPr>
          <w:rFonts w:cs="Arial"/>
        </w:rPr>
      </w:pPr>
      <w:bookmarkStart w:id="27" w:name="_Toc358799432"/>
      <w:bookmarkEnd w:id="22"/>
      <w:bookmarkEnd w:id="23"/>
      <w:bookmarkEnd w:id="24"/>
      <w:bookmarkEnd w:id="25"/>
      <w:bookmarkEnd w:id="26"/>
      <w:r w:rsidRPr="00F43843">
        <w:rPr>
          <w:rFonts w:cs="Arial"/>
        </w:rPr>
        <w:t>Evaluation Mission and Test Motivation</w:t>
      </w:r>
      <w:bookmarkEnd w:id="27"/>
    </w:p>
    <w:p w14:paraId="1299F762" w14:textId="20DC56E3" w:rsidR="00860BE3" w:rsidRPr="00F43843" w:rsidRDefault="005037E5" w:rsidP="00F43843">
      <w:pPr>
        <w:pStyle w:val="InfoBlue"/>
        <w:numPr>
          <w:ilvl w:val="0"/>
          <w:numId w:val="13"/>
        </w:numPr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so viele Fehler und Probleme</w:t>
      </w:r>
      <w:r w:rsidR="00E83693" w:rsidRPr="00F43843">
        <w:rPr>
          <w:rFonts w:ascii="Arial" w:hAnsi="Arial" w:cs="Arial"/>
          <w:i w:val="0"/>
          <w:lang w:val="de-DE"/>
        </w:rPr>
        <w:t xml:space="preserve"> wie möglich identifizieren</w:t>
      </w:r>
    </w:p>
    <w:p w14:paraId="37B4278E" w14:textId="7EFACDAE" w:rsidR="00860BE3" w:rsidRPr="00F43843" w:rsidRDefault="005037E5" w:rsidP="00F43843">
      <w:pPr>
        <w:pStyle w:val="InfoBlue"/>
        <w:numPr>
          <w:ilvl w:val="0"/>
          <w:numId w:val="13"/>
        </w:numPr>
        <w:rPr>
          <w:rFonts w:ascii="Arial" w:hAnsi="Arial" w:cs="Arial"/>
          <w:i w:val="0"/>
        </w:rPr>
      </w:pPr>
      <w:proofErr w:type="spellStart"/>
      <w:r w:rsidRPr="00F43843">
        <w:rPr>
          <w:rFonts w:ascii="Arial" w:hAnsi="Arial" w:cs="Arial"/>
          <w:i w:val="0"/>
        </w:rPr>
        <w:t>Qualität</w:t>
      </w:r>
      <w:proofErr w:type="spellEnd"/>
      <w:r w:rsidRPr="00F43843">
        <w:rPr>
          <w:rFonts w:ascii="Arial" w:hAnsi="Arial" w:cs="Arial"/>
          <w:i w:val="0"/>
        </w:rPr>
        <w:t xml:space="preserve"> des </w:t>
      </w:r>
      <w:proofErr w:type="spellStart"/>
      <w:r w:rsidRPr="00F43843">
        <w:rPr>
          <w:rFonts w:ascii="Arial" w:hAnsi="Arial" w:cs="Arial"/>
          <w:i w:val="0"/>
        </w:rPr>
        <w:t>Produktes</w:t>
      </w:r>
      <w:proofErr w:type="spellEnd"/>
      <w:r w:rsidRPr="00F43843">
        <w:rPr>
          <w:rFonts w:ascii="Arial" w:hAnsi="Arial" w:cs="Arial"/>
          <w:i w:val="0"/>
        </w:rPr>
        <w:t xml:space="preserve"> </w:t>
      </w:r>
      <w:proofErr w:type="spellStart"/>
      <w:r w:rsidRPr="00F43843">
        <w:rPr>
          <w:rFonts w:ascii="Arial" w:hAnsi="Arial" w:cs="Arial"/>
          <w:i w:val="0"/>
        </w:rPr>
        <w:t>sichern</w:t>
      </w:r>
      <w:proofErr w:type="spellEnd"/>
    </w:p>
    <w:p w14:paraId="76B19A7F" w14:textId="31F0D4F0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Versionskompatibilität (Tests auf verschiedenen </w:t>
      </w:r>
      <w:proofErr w:type="spellStart"/>
      <w:r w:rsidRPr="00F43843">
        <w:rPr>
          <w:rFonts w:ascii="Arial" w:hAnsi="Arial" w:cs="Arial"/>
          <w:lang w:val="de-DE"/>
        </w:rPr>
        <w:t>Android</w:t>
      </w:r>
      <w:proofErr w:type="spellEnd"/>
      <w:r w:rsidRPr="00F43843">
        <w:rPr>
          <w:rFonts w:ascii="Arial" w:hAnsi="Arial" w:cs="Arial"/>
          <w:lang w:val="de-DE"/>
        </w:rPr>
        <w:t xml:space="preserve"> Versionen)</w:t>
      </w:r>
    </w:p>
    <w:p w14:paraId="78B77AD9" w14:textId="67B552DF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>Gerätekompatibilität (Displayauflösung)</w:t>
      </w:r>
    </w:p>
    <w:p w14:paraId="32391B24" w14:textId="53D2FDA8" w:rsidR="005037E5" w:rsidRPr="00F43843" w:rsidRDefault="005037E5" w:rsidP="005037E5">
      <w:pPr>
        <w:pStyle w:val="Textkrper"/>
        <w:numPr>
          <w:ilvl w:val="0"/>
          <w:numId w:val="1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Umsetzung der </w:t>
      </w:r>
      <w:proofErr w:type="spellStart"/>
      <w:r w:rsidRPr="00F43843">
        <w:rPr>
          <w:rFonts w:ascii="Arial" w:hAnsi="Arial" w:cs="Arial"/>
          <w:lang w:val="de-DE"/>
        </w:rPr>
        <w:t>Requirements</w:t>
      </w:r>
      <w:proofErr w:type="spellEnd"/>
      <w:r w:rsidRPr="00F43843">
        <w:rPr>
          <w:rFonts w:ascii="Arial" w:hAnsi="Arial" w:cs="Arial"/>
          <w:lang w:val="de-DE"/>
        </w:rPr>
        <w:t xml:space="preserve"> überprüfen</w:t>
      </w:r>
    </w:p>
    <w:p w14:paraId="29AB1AFC" w14:textId="77777777" w:rsidR="00EE29C2" w:rsidRPr="00F43843" w:rsidRDefault="00EE29C2" w:rsidP="00EE29C2">
      <w:pPr>
        <w:pStyle w:val="Textkrper"/>
        <w:rPr>
          <w:rFonts w:ascii="Arial" w:hAnsi="Arial" w:cs="Arial"/>
          <w:lang w:val="de-DE"/>
        </w:rPr>
      </w:pPr>
    </w:p>
    <w:p w14:paraId="7E6D450A" w14:textId="77777777" w:rsidR="00860BE3" w:rsidRPr="00F43843" w:rsidRDefault="00860BE3">
      <w:pPr>
        <w:pStyle w:val="berschrift1"/>
        <w:rPr>
          <w:rFonts w:cs="Arial"/>
        </w:rPr>
      </w:pPr>
      <w:bookmarkStart w:id="28" w:name="_Ref524432434"/>
      <w:bookmarkStart w:id="29" w:name="_Toc358799433"/>
      <w:r w:rsidRPr="00F43843">
        <w:rPr>
          <w:rFonts w:cs="Arial"/>
        </w:rPr>
        <w:t>Target Test Items</w:t>
      </w:r>
      <w:bookmarkEnd w:id="28"/>
      <w:bookmarkEnd w:id="29"/>
    </w:p>
    <w:p w14:paraId="1E2AF4EA" w14:textId="77777777" w:rsidR="00C014BC" w:rsidRPr="00F43843" w:rsidRDefault="00C014BC" w:rsidP="00C014BC">
      <w:pPr>
        <w:pStyle w:val="Listenabsatz"/>
        <w:numPr>
          <w:ilvl w:val="0"/>
          <w:numId w:val="26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>Hauptbestandteil der Testitems sind die Modell-Klassen und die GUI</w:t>
      </w:r>
    </w:p>
    <w:p w14:paraId="5BFD441D" w14:textId="77777777" w:rsidR="00C014BC" w:rsidRPr="00F43843" w:rsidRDefault="00C014BC">
      <w:pPr>
        <w:pStyle w:val="Textkrper"/>
        <w:keepLines w:val="0"/>
        <w:rPr>
          <w:rFonts w:ascii="Arial" w:hAnsi="Arial" w:cs="Arial"/>
          <w:lang w:val="de-DE"/>
        </w:rPr>
      </w:pPr>
    </w:p>
    <w:p w14:paraId="3DAB3D19" w14:textId="77777777" w:rsidR="00860BE3" w:rsidRPr="00F43843" w:rsidRDefault="00860BE3">
      <w:pPr>
        <w:pStyle w:val="berschrift1"/>
        <w:rPr>
          <w:rFonts w:cs="Arial"/>
        </w:rPr>
      </w:pPr>
      <w:bookmarkStart w:id="30" w:name="_Ref524432393"/>
      <w:bookmarkStart w:id="31" w:name="_Toc358799434"/>
      <w:bookmarkStart w:id="32" w:name="_Toc314978529"/>
      <w:bookmarkStart w:id="33" w:name="_Toc324843635"/>
      <w:bookmarkStart w:id="34" w:name="_Toc324851942"/>
      <w:bookmarkStart w:id="35" w:name="_Toc324915525"/>
      <w:bookmarkStart w:id="36" w:name="_Toc433104438"/>
      <w:r w:rsidRPr="00F43843">
        <w:rPr>
          <w:rFonts w:cs="Arial"/>
        </w:rPr>
        <w:t>Outline of Planned Tests</w:t>
      </w:r>
      <w:bookmarkEnd w:id="30"/>
      <w:bookmarkEnd w:id="31"/>
    </w:p>
    <w:bookmarkEnd w:id="32"/>
    <w:bookmarkEnd w:id="33"/>
    <w:bookmarkEnd w:id="34"/>
    <w:bookmarkEnd w:id="35"/>
    <w:bookmarkEnd w:id="36"/>
    <w:p w14:paraId="410F9D1F" w14:textId="6171E3F0" w:rsidR="00860BE3" w:rsidRPr="00F43843" w:rsidRDefault="00C00A58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4D72EBA7" w14:textId="77777777" w:rsidR="00413723" w:rsidRPr="00F43843" w:rsidRDefault="00413723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37" w:name="_Toc358799435"/>
      <w:r w:rsidRPr="00F43843">
        <w:rPr>
          <w:rFonts w:ascii="Arial" w:hAnsi="Arial" w:cs="Arial"/>
        </w:rPr>
        <w:br w:type="page"/>
      </w:r>
    </w:p>
    <w:p w14:paraId="732B71B0" w14:textId="3F8431AF" w:rsidR="00860BE3" w:rsidRPr="00F43843" w:rsidRDefault="00860BE3">
      <w:pPr>
        <w:pStyle w:val="berschrift1"/>
        <w:rPr>
          <w:rFonts w:cs="Arial"/>
        </w:rPr>
      </w:pPr>
      <w:r w:rsidRPr="00F43843">
        <w:rPr>
          <w:rFonts w:cs="Arial"/>
        </w:rPr>
        <w:lastRenderedPageBreak/>
        <w:t>Test Approach</w:t>
      </w:r>
      <w:bookmarkEnd w:id="37"/>
    </w:p>
    <w:p w14:paraId="2B167C32" w14:textId="77777777" w:rsidR="00860BE3" w:rsidRPr="00F43843" w:rsidRDefault="00860BE3" w:rsidP="00A42709">
      <w:pPr>
        <w:pStyle w:val="berschrift2"/>
        <w:rPr>
          <w:rFonts w:cs="Arial"/>
        </w:rPr>
      </w:pPr>
      <w:bookmarkStart w:id="38" w:name="_Toc314978534"/>
      <w:bookmarkStart w:id="39" w:name="_Toc324843640"/>
      <w:bookmarkStart w:id="40" w:name="_Toc324851947"/>
      <w:bookmarkStart w:id="41" w:name="_Toc324915530"/>
      <w:bookmarkStart w:id="42" w:name="_Toc433104443"/>
      <w:bookmarkStart w:id="43" w:name="_Toc358799436"/>
      <w:r w:rsidRPr="00F43843">
        <w:rPr>
          <w:rFonts w:cs="Arial"/>
        </w:rPr>
        <w:t xml:space="preserve">Testing </w:t>
      </w:r>
      <w:bookmarkStart w:id="44" w:name="_Toc314978535"/>
      <w:bookmarkEnd w:id="38"/>
      <w:bookmarkEnd w:id="39"/>
      <w:bookmarkEnd w:id="40"/>
      <w:bookmarkEnd w:id="41"/>
      <w:bookmarkEnd w:id="42"/>
      <w:r w:rsidRPr="00F43843">
        <w:rPr>
          <w:rFonts w:cs="Arial"/>
        </w:rPr>
        <w:t>Techniques and Types</w:t>
      </w:r>
      <w:bookmarkEnd w:id="43"/>
    </w:p>
    <w:p w14:paraId="18A76654" w14:textId="77777777" w:rsidR="00860BE3" w:rsidRPr="00F43843" w:rsidRDefault="00860BE3" w:rsidP="00F24118">
      <w:pPr>
        <w:pStyle w:val="berschrift3"/>
        <w:numPr>
          <w:ilvl w:val="2"/>
          <w:numId w:val="2"/>
        </w:numPr>
        <w:rPr>
          <w:rFonts w:cs="Arial"/>
          <w:i w:val="0"/>
        </w:rPr>
      </w:pPr>
      <w:bookmarkStart w:id="45" w:name="_Toc358799437"/>
      <w:bookmarkEnd w:id="44"/>
      <w:r w:rsidRPr="00F43843">
        <w:rPr>
          <w:rFonts w:cs="Arial"/>
          <w:i w:val="0"/>
        </w:rPr>
        <w:t>Function Testing</w:t>
      </w:r>
      <w:bookmarkStart w:id="46" w:name="_Toc314978536"/>
      <w:bookmarkStart w:id="47" w:name="_Toc324843643"/>
      <w:bookmarkStart w:id="48" w:name="_Toc324851950"/>
      <w:bookmarkStart w:id="49" w:name="_Toc324915533"/>
      <w:bookmarkEnd w:id="45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5740E2" w14:paraId="76A3ADE7" w14:textId="77777777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690D6806" w14:textId="77777777" w:rsidR="00860BE3" w:rsidRPr="00F43843" w:rsidRDefault="00860BE3">
            <w:pPr>
              <w:pStyle w:val="Textkrper1"/>
              <w:keepNext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 Objective:</w:t>
            </w:r>
          </w:p>
        </w:tc>
        <w:tc>
          <w:tcPr>
            <w:tcW w:w="6678" w:type="dxa"/>
          </w:tcPr>
          <w:p w14:paraId="425CA145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Test auf die vom Kunden gewünschten Funktionen, insbesondere die Funktionalität der Oberfläche</w:t>
            </w:r>
          </w:p>
        </w:tc>
      </w:tr>
      <w:tr w:rsidR="00860BE3" w:rsidRPr="005740E2" w14:paraId="3D7AA0E0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0536EF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Technique:</w:t>
            </w:r>
          </w:p>
        </w:tc>
        <w:tc>
          <w:tcPr>
            <w:tcW w:w="6678" w:type="dxa"/>
          </w:tcPr>
          <w:p w14:paraId="1BD4602F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Nutzeraktionen (Mausklicks, Tastatureingaben) werden durch ein Tool emuliert und die danach vorherrschende Oberfläche mit einem definierten Soll-Zustand vergleichen</w:t>
            </w:r>
          </w:p>
        </w:tc>
      </w:tr>
      <w:tr w:rsidR="00860BE3" w:rsidRPr="005740E2" w14:paraId="3AB49DA6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47A834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0B0ADC5D" w14:textId="77777777" w:rsidR="00860BE3" w:rsidRPr="00F43843" w:rsidRDefault="008E10DA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Der Erfolg des Tests ist gegeben</w:t>
            </w:r>
            <w:r w:rsidR="004864DE" w:rsidRPr="00F43843">
              <w:rPr>
                <w:rFonts w:ascii="Arial" w:hAnsi="Arial" w:cs="Arial"/>
                <w:i w:val="0"/>
                <w:lang w:val="de-DE"/>
              </w:rPr>
              <w:t>,</w:t>
            </w:r>
            <w:r w:rsidRPr="00F43843">
              <w:rPr>
                <w:rFonts w:ascii="Arial" w:hAnsi="Arial" w:cs="Arial"/>
                <w:i w:val="0"/>
                <w:lang w:val="de-DE"/>
              </w:rPr>
              <w:t xml:space="preserve"> wenn die grafische Oberfläche einen bestimmten Zustand eingenommen hat. Der </w:t>
            </w:r>
            <w:r w:rsidR="004864DE" w:rsidRPr="00F43843">
              <w:rPr>
                <w:rFonts w:ascii="Arial" w:hAnsi="Arial" w:cs="Arial"/>
                <w:i w:val="0"/>
                <w:lang w:val="de-DE"/>
              </w:rPr>
              <w:t>Eintrit</w:t>
            </w:r>
            <w:r w:rsidRPr="00F43843">
              <w:rPr>
                <w:rFonts w:ascii="Arial" w:hAnsi="Arial" w:cs="Arial"/>
                <w:i w:val="0"/>
                <w:lang w:val="de-DE"/>
              </w:rPr>
              <w:t>t dieses Zustands kann festgestellt werden in dem man automatisiert auf die Existenz von GUI-Komponenten (Schaltflächen, Bilder, Eingabefelder) prüft</w:t>
            </w:r>
          </w:p>
        </w:tc>
      </w:tr>
      <w:tr w:rsidR="00860BE3" w:rsidRPr="00F43843" w14:paraId="7DE2C03E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E10B62E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Required Tools:</w:t>
            </w:r>
          </w:p>
        </w:tc>
        <w:tc>
          <w:tcPr>
            <w:tcW w:w="6678" w:type="dxa"/>
          </w:tcPr>
          <w:p w14:paraId="2229EA7D" w14:textId="77777777" w:rsidR="00860BE3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Calabash-Android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(basiert auf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Cucumber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,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Gherkin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für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Featurdefinitionen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in der Domänensprache und Ruby für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Step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-Definitionen)</w:t>
            </w:r>
          </w:p>
          <w:p w14:paraId="3D1586D7" w14:textId="77777777" w:rsidR="004864DE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Emulator</w:t>
            </w:r>
          </w:p>
        </w:tc>
      </w:tr>
      <w:tr w:rsidR="00860BE3" w:rsidRPr="005740E2" w14:paraId="0B3D0BF5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EF5F81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Success Criteria:</w:t>
            </w:r>
          </w:p>
        </w:tc>
        <w:tc>
          <w:tcPr>
            <w:tcW w:w="6678" w:type="dxa"/>
          </w:tcPr>
          <w:p w14:paraId="3D3A9398" w14:textId="77777777" w:rsidR="00860BE3" w:rsidRPr="00F43843" w:rsidRDefault="004864DE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Alle Features müssen erfolgreich </w:t>
            </w:r>
            <w:r w:rsidR="00EC2718" w:rsidRPr="00F43843">
              <w:rPr>
                <w:rFonts w:ascii="Arial" w:hAnsi="Arial" w:cs="Arial"/>
                <w:i w:val="0"/>
                <w:lang w:val="de-DE"/>
              </w:rPr>
              <w:t>sein (Ausnahme siehe</w:t>
            </w:r>
            <w:r w:rsidRPr="00F43843">
              <w:rPr>
                <w:rFonts w:ascii="Arial" w:hAnsi="Arial" w:cs="Arial"/>
                <w:i w:val="0"/>
                <w:lang w:val="de-DE"/>
              </w:rPr>
              <w:t xml:space="preserve"> Special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Considerations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)</w:t>
            </w:r>
          </w:p>
        </w:tc>
      </w:tr>
      <w:tr w:rsidR="00860BE3" w:rsidRPr="005740E2" w14:paraId="2571AB22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4000726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78" w:type="dxa"/>
          </w:tcPr>
          <w:p w14:paraId="6C3175F7" w14:textId="77777777" w:rsidR="00860BE3" w:rsidRPr="00F43843" w:rsidRDefault="00EC271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Einige Benutzeraktionen können nicht mit der verwendeten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Calabash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>-Version getestet werden (zum Beispiel: Popups oder Listenelemente)</w:t>
            </w:r>
          </w:p>
          <w:p w14:paraId="40876670" w14:textId="77777777" w:rsidR="00EC2718" w:rsidRPr="00F43843" w:rsidRDefault="00EC271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Alle Feature-Definitionen wurden auf Deutsch geschrieben, da es die Muttersprache aller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Stakeholder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ist.</w:t>
            </w:r>
          </w:p>
        </w:tc>
      </w:tr>
    </w:tbl>
    <w:p w14:paraId="0F4F2B59" w14:textId="77777777" w:rsidR="00D87E40" w:rsidRDefault="00D87E40">
      <w:pPr>
        <w:pStyle w:val="Textkrper1"/>
        <w:ind w:left="720"/>
        <w:rPr>
          <w:rFonts w:ascii="Arial" w:hAnsi="Arial" w:cs="Arial"/>
          <w:lang w:val="de-DE"/>
        </w:rPr>
      </w:pPr>
      <w:bookmarkStart w:id="50" w:name="_Toc327254066"/>
      <w:bookmarkStart w:id="51" w:name="_Toc327255031"/>
      <w:bookmarkStart w:id="52" w:name="_Toc327255100"/>
      <w:bookmarkStart w:id="53" w:name="_Toc327255339"/>
      <w:bookmarkEnd w:id="46"/>
      <w:bookmarkEnd w:id="47"/>
      <w:bookmarkEnd w:id="48"/>
      <w:bookmarkEnd w:id="49"/>
    </w:p>
    <w:p w14:paraId="2E588910" w14:textId="77777777" w:rsidR="00F36B6E" w:rsidRDefault="00F36B6E" w:rsidP="00F36B6E">
      <w:pPr>
        <w:pStyle w:val="Textkrper1"/>
        <w:keepNext/>
        <w:ind w:left="720"/>
      </w:pPr>
      <w:r w:rsidRPr="00F36B6E">
        <w:rPr>
          <w:rFonts w:ascii="Arial" w:hAnsi="Arial" w:cs="Arial"/>
          <w:lang w:val="de-DE"/>
        </w:rPr>
        <w:drawing>
          <wp:inline distT="0" distB="0" distL="0" distR="0" wp14:anchorId="4E931600" wp14:editId="33BE06AC">
            <wp:extent cx="5943600" cy="2645111"/>
            <wp:effectExtent l="0" t="0" r="0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" t="19643" r="36111" b="30358"/>
                    <a:stretch/>
                  </pic:blipFill>
                  <pic:spPr bwMode="auto">
                    <a:xfrm>
                      <a:off x="0" y="0"/>
                      <a:ext cx="5943600" cy="26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A94FF33" w14:textId="704AE2FA" w:rsidR="00F36B6E" w:rsidRPr="00F36B6E" w:rsidRDefault="00F36B6E" w:rsidP="00F36B6E">
      <w:pPr>
        <w:pStyle w:val="Beschriftung"/>
        <w:rPr>
          <w:rFonts w:ascii="Arial" w:hAnsi="Arial" w:cs="Arial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44CA9">
        <w:rPr>
          <w:noProof/>
        </w:rPr>
        <w:t>1</w:t>
      </w:r>
      <w:r>
        <w:fldChar w:fldCharType="end"/>
      </w:r>
      <w:r>
        <w:t xml:space="preserve">: Screenshot des Calabash-Test-Logs von Use Case </w:t>
      </w:r>
      <w:r w:rsidR="007F1AE6">
        <w:t>“</w:t>
      </w:r>
      <w:proofErr w:type="spellStart"/>
      <w:r w:rsidR="007F1AE6">
        <w:t>Spieler</w:t>
      </w:r>
      <w:proofErr w:type="spellEnd"/>
      <w:r w:rsidR="007F1AE6">
        <w:t xml:space="preserve"> </w:t>
      </w:r>
      <w:proofErr w:type="spellStart"/>
      <w:r w:rsidR="007F1AE6">
        <w:t>erstellen</w:t>
      </w:r>
      <w:proofErr w:type="spellEnd"/>
      <w:r w:rsidR="007F1AE6">
        <w:t>”</w:t>
      </w:r>
    </w:p>
    <w:p w14:paraId="6B3EB4B8" w14:textId="77777777" w:rsidR="00860BE3" w:rsidRPr="00F43843" w:rsidRDefault="000B0833" w:rsidP="00D87E40">
      <w:pPr>
        <w:pStyle w:val="berschrift3"/>
        <w:rPr>
          <w:rFonts w:cs="Arial"/>
          <w:i w:val="0"/>
        </w:rPr>
      </w:pPr>
      <w:bookmarkStart w:id="54" w:name="_Toc358799438"/>
      <w:bookmarkStart w:id="55" w:name="_Toc314978540"/>
      <w:bookmarkEnd w:id="50"/>
      <w:bookmarkEnd w:id="51"/>
      <w:bookmarkEnd w:id="52"/>
      <w:bookmarkEnd w:id="53"/>
      <w:r w:rsidRPr="00F43843">
        <w:rPr>
          <w:rFonts w:cs="Arial"/>
          <w:i w:val="0"/>
        </w:rPr>
        <w:lastRenderedPageBreak/>
        <w:t>Unit Testing</w:t>
      </w:r>
      <w:bookmarkEnd w:id="5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860BE3" w:rsidRPr="005740E2" w14:paraId="454DEFC1" w14:textId="77777777" w:rsidTr="00EE29C2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FA7EA4F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 Objective:</w:t>
            </w:r>
          </w:p>
        </w:tc>
        <w:tc>
          <w:tcPr>
            <w:tcW w:w="6682" w:type="dxa"/>
          </w:tcPr>
          <w:p w14:paraId="47D4AF17" w14:textId="77777777" w:rsidR="00860BE3" w:rsidRPr="00F43843" w:rsidRDefault="003102F0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Test der einzelnen Module (Methoden)</w:t>
            </w:r>
          </w:p>
        </w:tc>
      </w:tr>
      <w:tr w:rsidR="00860BE3" w:rsidRPr="005740E2" w14:paraId="2E28E46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F3964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Technique:</w:t>
            </w:r>
          </w:p>
        </w:tc>
        <w:tc>
          <w:tcPr>
            <w:tcW w:w="6682" w:type="dxa"/>
          </w:tcPr>
          <w:p w14:paraId="70D81EF7" w14:textId="77777777" w:rsidR="00860BE3" w:rsidRPr="00F43843" w:rsidRDefault="00C241D9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>Methoden werden</w:t>
            </w:r>
            <w:r w:rsidR="00F43984" w:rsidRPr="00F43843">
              <w:rPr>
                <w:rFonts w:ascii="Arial" w:hAnsi="Arial" w:cs="Arial"/>
                <w:i w:val="0"/>
                <w:lang w:val="de-DE"/>
              </w:rPr>
              <w:t xml:space="preserve"> unabhängig voneinander </w:t>
            </w:r>
            <w:r w:rsidRPr="00F43843">
              <w:rPr>
                <w:rFonts w:ascii="Arial" w:hAnsi="Arial" w:cs="Arial"/>
                <w:i w:val="0"/>
                <w:lang w:val="de-DE"/>
              </w:rPr>
              <w:t>in speziellen Testklassen ausgeführt und ihre Ergebnisse mit vordefinierten Angaben verglichen</w:t>
            </w:r>
            <w:r w:rsidR="00A15528" w:rsidRPr="00F43843">
              <w:rPr>
                <w:rFonts w:ascii="Arial" w:hAnsi="Arial" w:cs="Arial"/>
                <w:i w:val="0"/>
                <w:lang w:val="de-DE"/>
              </w:rPr>
              <w:t xml:space="preserve"> und damit auf Korrektheit geprüft</w:t>
            </w:r>
          </w:p>
        </w:tc>
      </w:tr>
      <w:tr w:rsidR="00860BE3" w:rsidRPr="005740E2" w14:paraId="31F0C028" w14:textId="77777777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1CE9123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Oracles:</w:t>
            </w:r>
          </w:p>
        </w:tc>
        <w:tc>
          <w:tcPr>
            <w:tcW w:w="6682" w:type="dxa"/>
          </w:tcPr>
          <w:p w14:paraId="1CA2F07E" w14:textId="77777777" w:rsidR="00860BE3" w:rsidRPr="00F43843" w:rsidRDefault="00245348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Der Erfolg ist gegeben, wenn die aufgerufenen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Assert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-Methoden </w:t>
            </w:r>
            <w:r w:rsidR="00F51B46" w:rsidRPr="00F43843">
              <w:rPr>
                <w:rFonts w:ascii="Arial" w:hAnsi="Arial" w:cs="Arial"/>
                <w:i w:val="0"/>
                <w:lang w:val="de-DE"/>
              </w:rPr>
              <w:t xml:space="preserve">keine </w:t>
            </w:r>
            <w:proofErr w:type="spellStart"/>
            <w:r w:rsidR="00F51B46" w:rsidRPr="00F43843">
              <w:rPr>
                <w:rFonts w:ascii="Arial" w:hAnsi="Arial" w:cs="Arial"/>
                <w:i w:val="0"/>
                <w:lang w:val="de-DE"/>
              </w:rPr>
              <w:t>Exception</w:t>
            </w:r>
            <w:proofErr w:type="spellEnd"/>
            <w:r w:rsidR="00F51B46" w:rsidRPr="00F43843">
              <w:rPr>
                <w:rFonts w:ascii="Arial" w:hAnsi="Arial" w:cs="Arial"/>
                <w:i w:val="0"/>
                <w:lang w:val="de-DE"/>
              </w:rPr>
              <w:t xml:space="preserve"> werfen, enden und“ </w:t>
            </w:r>
            <w:proofErr w:type="spellStart"/>
            <w:r w:rsidR="00F51B46" w:rsidRPr="00F43843">
              <w:rPr>
                <w:rFonts w:ascii="Arial" w:hAnsi="Arial" w:cs="Arial"/>
                <w:i w:val="0"/>
                <w:lang w:val="de-DE"/>
              </w:rPr>
              <w:t>true</w:t>
            </w:r>
            <w:proofErr w:type="spellEnd"/>
            <w:r w:rsidR="00F51B46" w:rsidRPr="00F43843">
              <w:rPr>
                <w:rFonts w:ascii="Arial" w:hAnsi="Arial" w:cs="Arial"/>
                <w:i w:val="0"/>
                <w:lang w:val="de-DE"/>
              </w:rPr>
              <w:t>“</w:t>
            </w:r>
            <w:r w:rsidR="00BF7861" w:rsidRPr="00F43843">
              <w:rPr>
                <w:rFonts w:ascii="Arial" w:hAnsi="Arial" w:cs="Arial"/>
                <w:i w:val="0"/>
                <w:lang w:val="de-DE"/>
              </w:rPr>
              <w:t xml:space="preserve"> zur</w:t>
            </w:r>
            <w:r w:rsidR="00F51B46" w:rsidRPr="00F43843">
              <w:rPr>
                <w:rFonts w:ascii="Arial" w:hAnsi="Arial" w:cs="Arial"/>
                <w:i w:val="0"/>
                <w:lang w:val="de-DE"/>
              </w:rPr>
              <w:t>ückgeben.</w:t>
            </w:r>
          </w:p>
        </w:tc>
      </w:tr>
      <w:tr w:rsidR="00860BE3" w:rsidRPr="00F43843" w14:paraId="1D75C824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C0882B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Required Tools:</w:t>
            </w:r>
          </w:p>
        </w:tc>
        <w:tc>
          <w:tcPr>
            <w:tcW w:w="6682" w:type="dxa"/>
          </w:tcPr>
          <w:p w14:paraId="6D8B8B8E" w14:textId="77777777" w:rsidR="00860BE3" w:rsidRPr="00F43843" w:rsidRDefault="002D307C" w:rsidP="00F43843">
            <w:pPr>
              <w:pStyle w:val="InfoBlue"/>
              <w:rPr>
                <w:rFonts w:ascii="Arial" w:hAnsi="Arial" w:cs="Arial"/>
                <w:i w:val="0"/>
              </w:rPr>
            </w:pPr>
            <w:proofErr w:type="spellStart"/>
            <w:r w:rsidRPr="00F43843">
              <w:rPr>
                <w:rFonts w:ascii="Arial" w:hAnsi="Arial" w:cs="Arial"/>
                <w:i w:val="0"/>
              </w:rPr>
              <w:t>JUnit</w:t>
            </w:r>
            <w:proofErr w:type="spellEnd"/>
          </w:p>
        </w:tc>
      </w:tr>
      <w:tr w:rsidR="00860BE3" w:rsidRPr="005740E2" w14:paraId="66E9FB15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A8BC2CD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Success Criteria:</w:t>
            </w:r>
          </w:p>
        </w:tc>
        <w:tc>
          <w:tcPr>
            <w:tcW w:w="6682" w:type="dxa"/>
          </w:tcPr>
          <w:p w14:paraId="6EBD1560" w14:textId="77777777" w:rsidR="00860BE3" w:rsidRPr="00F43843" w:rsidRDefault="00BD44E4" w:rsidP="00F24118">
            <w:pPr>
              <w:pStyle w:val="infoblue0"/>
              <w:numPr>
                <w:ilvl w:val="0"/>
                <w:numId w:val="21"/>
              </w:numPr>
              <w:rPr>
                <w:rFonts w:ascii="Arial" w:hAnsi="Arial" w:cs="Arial"/>
                <w:i w:val="0"/>
                <w:color w:val="auto"/>
                <w:lang w:val="de-DE"/>
              </w:rPr>
            </w:pPr>
            <w:r w:rsidRPr="00F43843">
              <w:rPr>
                <w:rFonts w:ascii="Arial" w:hAnsi="Arial" w:cs="Arial"/>
                <w:i w:val="0"/>
                <w:color w:val="auto"/>
                <w:lang w:val="de-DE"/>
              </w:rPr>
              <w:t>Alle Unit-Tests müssen erfolgreich sein.</w:t>
            </w:r>
          </w:p>
        </w:tc>
      </w:tr>
      <w:tr w:rsidR="00860BE3" w:rsidRPr="005740E2" w14:paraId="5AEBC18C" w14:textId="77777777" w:rsidTr="00EE29C2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39525488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682" w:type="dxa"/>
          </w:tcPr>
          <w:p w14:paraId="2681C192" w14:textId="77777777" w:rsidR="00860BE3" w:rsidRPr="00F43843" w:rsidRDefault="00F04C01" w:rsidP="00F43843">
            <w:pPr>
              <w:pStyle w:val="InfoBlue"/>
              <w:rPr>
                <w:rFonts w:ascii="Arial" w:hAnsi="Arial" w:cs="Arial"/>
                <w:i w:val="0"/>
                <w:lang w:val="de-DE"/>
              </w:rPr>
            </w:pPr>
            <w:r w:rsidRPr="00F43843">
              <w:rPr>
                <w:rFonts w:ascii="Arial" w:hAnsi="Arial" w:cs="Arial"/>
                <w:i w:val="0"/>
                <w:lang w:val="de-DE"/>
              </w:rPr>
              <w:t xml:space="preserve">In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können keine Dialoge getestet werden (als </w:t>
            </w:r>
            <w:proofErr w:type="spellStart"/>
            <w:r w:rsidRPr="00F43843">
              <w:rPr>
                <w:rFonts w:ascii="Arial" w:hAnsi="Arial" w:cs="Arial"/>
                <w:i w:val="0"/>
                <w:lang w:val="de-DE"/>
              </w:rPr>
              <w:t>Issue</w:t>
            </w:r>
            <w:proofErr w:type="spellEnd"/>
            <w:r w:rsidRPr="00F43843">
              <w:rPr>
                <w:rFonts w:ascii="Arial" w:hAnsi="Arial" w:cs="Arial"/>
                <w:i w:val="0"/>
                <w:lang w:val="de-DE"/>
              </w:rPr>
              <w:t xml:space="preserve"> in der offiziellen Dokumentation </w:t>
            </w:r>
            <w:r w:rsidR="00B642F5" w:rsidRPr="00F43843">
              <w:rPr>
                <w:rFonts w:ascii="Arial" w:hAnsi="Arial" w:cs="Arial"/>
                <w:i w:val="0"/>
                <w:lang w:val="de-DE"/>
              </w:rPr>
              <w:t xml:space="preserve">von </w:t>
            </w:r>
            <w:proofErr w:type="spellStart"/>
            <w:r w:rsidR="00B642F5" w:rsidRPr="00F43843">
              <w:rPr>
                <w:rFonts w:ascii="Arial" w:hAnsi="Arial" w:cs="Arial"/>
                <w:i w:val="0"/>
                <w:lang w:val="de-DE"/>
              </w:rPr>
              <w:t>Android</w:t>
            </w:r>
            <w:proofErr w:type="spellEnd"/>
            <w:r w:rsidR="00B642F5" w:rsidRPr="00F43843">
              <w:rPr>
                <w:rFonts w:ascii="Arial" w:hAnsi="Arial" w:cs="Arial"/>
                <w:i w:val="0"/>
                <w:lang w:val="de-DE"/>
              </w:rPr>
              <w:t xml:space="preserve"> </w:t>
            </w:r>
            <w:r w:rsidRPr="00F43843">
              <w:rPr>
                <w:rFonts w:ascii="Arial" w:hAnsi="Arial" w:cs="Arial"/>
                <w:i w:val="0"/>
                <w:lang w:val="de-DE"/>
              </w:rPr>
              <w:t>belegt).</w:t>
            </w:r>
          </w:p>
        </w:tc>
      </w:tr>
    </w:tbl>
    <w:p w14:paraId="36A44173" w14:textId="77777777" w:rsidR="007F1AE6" w:rsidRDefault="007F1AE6" w:rsidP="00EE29C2">
      <w:pPr>
        <w:pStyle w:val="Textkrper"/>
        <w:ind w:left="0"/>
        <w:rPr>
          <w:rFonts w:ascii="Arial" w:hAnsi="Arial" w:cs="Arial"/>
          <w:lang w:val="de-DE"/>
        </w:rPr>
      </w:pPr>
    </w:p>
    <w:p w14:paraId="3ECE4C2B" w14:textId="77777777" w:rsidR="007F1AE6" w:rsidRDefault="007F1AE6" w:rsidP="007F1AE6">
      <w:pPr>
        <w:pStyle w:val="Textkrper"/>
        <w:keepNext/>
        <w:ind w:left="0"/>
      </w:pPr>
      <w:r w:rsidRPr="007F1AE6">
        <w:rPr>
          <w:rFonts w:ascii="Arial" w:hAnsi="Arial" w:cs="Arial"/>
          <w:lang w:val="de-DE"/>
        </w:rPr>
        <w:drawing>
          <wp:inline distT="0" distB="0" distL="0" distR="0" wp14:anchorId="42DD47FF" wp14:editId="3E1FDD20">
            <wp:extent cx="4591050" cy="4581525"/>
            <wp:effectExtent l="0" t="0" r="0" b="9525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B3DE" w14:textId="28B45E3A" w:rsidR="00EE29C2" w:rsidRPr="007F1AE6" w:rsidRDefault="007F1AE6" w:rsidP="007F1AE6">
      <w:pPr>
        <w:pStyle w:val="Beschriftung"/>
        <w:rPr>
          <w:rFonts w:ascii="Arial" w:hAnsi="Arial" w:cs="Arial"/>
          <w:lang w:val="de-DE"/>
        </w:rPr>
      </w:pPr>
      <w:r w:rsidRPr="007F1AE6">
        <w:rPr>
          <w:lang w:val="de-DE"/>
        </w:rPr>
        <w:t xml:space="preserve">Abbildung </w:t>
      </w:r>
      <w:r>
        <w:fldChar w:fldCharType="begin"/>
      </w:r>
      <w:r w:rsidRPr="007F1AE6">
        <w:rPr>
          <w:lang w:val="de-DE"/>
        </w:rPr>
        <w:instrText xml:space="preserve"> SEQ Abbildung \* ARABIC </w:instrText>
      </w:r>
      <w:r>
        <w:fldChar w:fldCharType="separate"/>
      </w:r>
      <w:r w:rsidR="00444CA9">
        <w:rPr>
          <w:noProof/>
          <w:lang w:val="de-DE"/>
        </w:rPr>
        <w:t>2</w:t>
      </w:r>
      <w:r>
        <w:fldChar w:fldCharType="end"/>
      </w:r>
      <w:r w:rsidRPr="007F1AE6">
        <w:rPr>
          <w:lang w:val="de-DE"/>
        </w:rPr>
        <w:t xml:space="preserve">: Screenshot der durchgelaufenen </w:t>
      </w:r>
      <w:proofErr w:type="spellStart"/>
      <w:r w:rsidRPr="007F1AE6">
        <w:rPr>
          <w:lang w:val="de-DE"/>
        </w:rPr>
        <w:t>JUnit</w:t>
      </w:r>
      <w:proofErr w:type="spellEnd"/>
      <w:r w:rsidRPr="007F1AE6">
        <w:rPr>
          <w:lang w:val="de-DE"/>
        </w:rPr>
        <w:t xml:space="preserve"> Tests</w:t>
      </w:r>
    </w:p>
    <w:p w14:paraId="69383BF7" w14:textId="77777777" w:rsidR="00EE29C2" w:rsidRPr="00F43843" w:rsidRDefault="00EE29C2" w:rsidP="00EE29C2">
      <w:pPr>
        <w:pStyle w:val="berschrift3"/>
        <w:rPr>
          <w:rFonts w:cs="Arial"/>
          <w:i w:val="0"/>
        </w:rPr>
      </w:pPr>
      <w:bookmarkStart w:id="56" w:name="_Toc327254065"/>
      <w:bookmarkStart w:id="57" w:name="_Toc327255030"/>
      <w:bookmarkStart w:id="58" w:name="_Toc327255099"/>
      <w:bookmarkStart w:id="59" w:name="_Toc327255338"/>
      <w:bookmarkStart w:id="60" w:name="_Toc433104447"/>
      <w:bookmarkStart w:id="61" w:name="_Toc358799439"/>
      <w:r w:rsidRPr="00F43843">
        <w:rPr>
          <w:rFonts w:cs="Arial"/>
          <w:i w:val="0"/>
        </w:rPr>
        <w:t>User Interface Testing</w:t>
      </w:r>
      <w:bookmarkEnd w:id="56"/>
      <w:bookmarkEnd w:id="57"/>
      <w:bookmarkEnd w:id="58"/>
      <w:bookmarkEnd w:id="59"/>
      <w:bookmarkEnd w:id="60"/>
      <w:bookmarkEnd w:id="61"/>
    </w:p>
    <w:p w14:paraId="216D0AF4" w14:textId="5615D616" w:rsidR="00860BE3" w:rsidRPr="00F43843" w:rsidRDefault="00EE29C2" w:rsidP="002A2AC4">
      <w:pPr>
        <w:pStyle w:val="Textkrper1"/>
        <w:ind w:left="720"/>
        <w:rPr>
          <w:rFonts w:ascii="Arial" w:hAnsi="Arial" w:cs="Arial"/>
        </w:rPr>
      </w:pPr>
      <w:proofErr w:type="spellStart"/>
      <w:r w:rsidRPr="00F43843">
        <w:rPr>
          <w:rFonts w:ascii="Arial" w:hAnsi="Arial" w:cs="Arial"/>
        </w:rPr>
        <w:t>Siehe</w:t>
      </w:r>
      <w:proofErr w:type="spellEnd"/>
      <w:r w:rsidRPr="00F43843">
        <w:rPr>
          <w:rFonts w:ascii="Arial" w:hAnsi="Arial" w:cs="Arial"/>
        </w:rPr>
        <w:t xml:space="preserve"> Function Testing</w:t>
      </w:r>
    </w:p>
    <w:p w14:paraId="368C1E79" w14:textId="6FB155D0" w:rsidR="00860BE3" w:rsidRPr="00F43843" w:rsidRDefault="00860BE3" w:rsidP="00567D9C">
      <w:pPr>
        <w:pStyle w:val="berschrift1"/>
        <w:rPr>
          <w:rFonts w:cs="Arial"/>
        </w:rPr>
      </w:pPr>
      <w:bookmarkStart w:id="62" w:name="_Toc358799440"/>
      <w:bookmarkStart w:id="63" w:name="_Toc417790808"/>
      <w:bookmarkStart w:id="64" w:name="_Toc433104461"/>
      <w:bookmarkStart w:id="65" w:name="_Toc314978545"/>
      <w:bookmarkStart w:id="66" w:name="_Toc324843648"/>
      <w:bookmarkStart w:id="67" w:name="_Toc324851955"/>
      <w:bookmarkStart w:id="68" w:name="_Toc324915538"/>
      <w:bookmarkStart w:id="69" w:name="_Toc433104459"/>
      <w:bookmarkEnd w:id="55"/>
      <w:r w:rsidRPr="00F43843">
        <w:rPr>
          <w:rFonts w:cs="Arial"/>
        </w:rPr>
        <w:lastRenderedPageBreak/>
        <w:t>Entry and Exit Criteria</w:t>
      </w:r>
      <w:bookmarkEnd w:id="62"/>
    </w:p>
    <w:p w14:paraId="3879E35F" w14:textId="77777777" w:rsidR="00F206E9" w:rsidRPr="00F43843" w:rsidRDefault="00F206E9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37147E11" w14:textId="77777777" w:rsidR="00F206E9" w:rsidRPr="00F43843" w:rsidRDefault="00F206E9" w:rsidP="00F206E9">
      <w:pPr>
        <w:pStyle w:val="berschrift1"/>
        <w:keepNext w:val="0"/>
        <w:numPr>
          <w:ilvl w:val="0"/>
          <w:numId w:val="0"/>
        </w:numPr>
        <w:rPr>
          <w:rFonts w:cs="Arial"/>
        </w:rPr>
      </w:pPr>
    </w:p>
    <w:p w14:paraId="283521C0" w14:textId="77777777" w:rsidR="00860BE3" w:rsidRPr="00F43843" w:rsidRDefault="00F206E9">
      <w:pPr>
        <w:pStyle w:val="berschrift1"/>
        <w:keepNext w:val="0"/>
        <w:rPr>
          <w:rFonts w:cs="Arial"/>
        </w:rPr>
      </w:pPr>
      <w:bookmarkStart w:id="70" w:name="_Toc358799441"/>
      <w:r w:rsidRPr="00F43843">
        <w:rPr>
          <w:rFonts w:cs="Arial"/>
        </w:rPr>
        <w:t>D</w:t>
      </w:r>
      <w:r w:rsidR="00860BE3" w:rsidRPr="00F43843">
        <w:rPr>
          <w:rFonts w:cs="Arial"/>
        </w:rPr>
        <w:t>eliverables</w:t>
      </w:r>
      <w:bookmarkEnd w:id="63"/>
      <w:bookmarkEnd w:id="64"/>
      <w:bookmarkEnd w:id="70"/>
    </w:p>
    <w:p w14:paraId="195C98D8" w14:textId="77777777" w:rsidR="00860BE3" w:rsidRPr="00F43843" w:rsidRDefault="00860BE3">
      <w:pPr>
        <w:pStyle w:val="berschrift2"/>
        <w:keepNext w:val="0"/>
        <w:rPr>
          <w:rFonts w:cs="Arial"/>
        </w:rPr>
      </w:pPr>
      <w:bookmarkStart w:id="71" w:name="_Toc358799442"/>
      <w:bookmarkStart w:id="72" w:name="_Toc314978549"/>
      <w:bookmarkStart w:id="73" w:name="_Toc324843652"/>
      <w:bookmarkStart w:id="74" w:name="_Toc324851959"/>
      <w:bookmarkStart w:id="75" w:name="_Toc324915542"/>
      <w:bookmarkStart w:id="76" w:name="_Toc417790809"/>
      <w:bookmarkStart w:id="77" w:name="_Toc433104462"/>
      <w:r w:rsidRPr="00F43843">
        <w:rPr>
          <w:rFonts w:cs="Arial"/>
        </w:rPr>
        <w:t>Test Evaluation Summaries</w:t>
      </w:r>
      <w:bookmarkEnd w:id="71"/>
    </w:p>
    <w:p w14:paraId="106064FF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5D0F4BE6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78" w:name="_Toc358799443"/>
      <w:r w:rsidRPr="00F43843">
        <w:rPr>
          <w:rFonts w:cs="Arial"/>
        </w:rPr>
        <w:t>Reporting on Test Coverage</w:t>
      </w:r>
      <w:bookmarkEnd w:id="78"/>
    </w:p>
    <w:p w14:paraId="41830C22" w14:textId="45D248E1" w:rsidR="008D56AA" w:rsidRPr="00F43843" w:rsidRDefault="008D56AA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am Ende jedes Sprints </w:t>
      </w:r>
      <w:r w:rsidR="0096503B" w:rsidRPr="00F43843">
        <w:rPr>
          <w:rFonts w:ascii="Arial" w:hAnsi="Arial" w:cs="Arial"/>
          <w:i w:val="0"/>
          <w:lang w:val="de-DE"/>
        </w:rPr>
        <w:t>we</w:t>
      </w:r>
      <w:r w:rsidRPr="00F43843">
        <w:rPr>
          <w:rFonts w:ascii="Arial" w:hAnsi="Arial" w:cs="Arial"/>
          <w:i w:val="0"/>
          <w:lang w:val="de-DE"/>
        </w:rPr>
        <w:t>rden alle Tests durchgeführt und die entsprechenden Log-Dateien erstellt</w:t>
      </w:r>
    </w:p>
    <w:p w14:paraId="69B6FFF3" w14:textId="18A8AA89" w:rsidR="00EE284E" w:rsidRPr="00F43843" w:rsidRDefault="00A87911" w:rsidP="002A2AC4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r w:rsidRPr="00F43843">
        <w:rPr>
          <w:rFonts w:ascii="Arial" w:hAnsi="Arial" w:cs="Arial"/>
          <w:lang w:val="de-DE"/>
        </w:rPr>
        <w:t xml:space="preserve">mit </w:t>
      </w:r>
      <w:proofErr w:type="spellStart"/>
      <w:r w:rsidRPr="00F43843">
        <w:rPr>
          <w:rFonts w:ascii="Arial" w:hAnsi="Arial" w:cs="Arial"/>
          <w:lang w:val="de-DE"/>
        </w:rPr>
        <w:t>Ant</w:t>
      </w:r>
      <w:proofErr w:type="spellEnd"/>
      <w:r w:rsidRPr="00F43843">
        <w:rPr>
          <w:rFonts w:ascii="Arial" w:hAnsi="Arial" w:cs="Arial"/>
          <w:lang w:val="de-DE"/>
        </w:rPr>
        <w:t xml:space="preserve"> und Emma </w:t>
      </w:r>
      <w:r w:rsidR="009E1C51" w:rsidRPr="00F43843">
        <w:rPr>
          <w:rFonts w:ascii="Arial" w:hAnsi="Arial" w:cs="Arial"/>
          <w:lang w:val="de-DE"/>
        </w:rPr>
        <w:t>we</w:t>
      </w:r>
      <w:r w:rsidR="008D56AA" w:rsidRPr="00F43843">
        <w:rPr>
          <w:rFonts w:ascii="Arial" w:hAnsi="Arial" w:cs="Arial"/>
          <w:lang w:val="de-DE"/>
        </w:rPr>
        <w:t xml:space="preserve">rden </w:t>
      </w:r>
      <w:r w:rsidR="0082210A" w:rsidRPr="00F43843">
        <w:rPr>
          <w:rFonts w:ascii="Arial" w:hAnsi="Arial" w:cs="Arial"/>
          <w:lang w:val="de-DE"/>
        </w:rPr>
        <w:t xml:space="preserve">Log-Dateien </w:t>
      </w:r>
      <w:r w:rsidR="005D5CB4" w:rsidRPr="00F43843">
        <w:rPr>
          <w:rFonts w:ascii="Arial" w:hAnsi="Arial" w:cs="Arial"/>
          <w:lang w:val="de-DE"/>
        </w:rPr>
        <w:t xml:space="preserve">der Unit-Tests </w:t>
      </w:r>
      <w:r w:rsidR="0082210A" w:rsidRPr="00F43843">
        <w:rPr>
          <w:rFonts w:ascii="Arial" w:hAnsi="Arial" w:cs="Arial"/>
          <w:lang w:val="de-DE"/>
        </w:rPr>
        <w:t>in Form von fertig formatiertem HTML erstellt</w:t>
      </w:r>
    </w:p>
    <w:p w14:paraId="59755BC5" w14:textId="040BD00F" w:rsidR="005740E2" w:rsidRDefault="00904289" w:rsidP="005740E2">
      <w:pPr>
        <w:pStyle w:val="Listenabsatz"/>
        <w:numPr>
          <w:ilvl w:val="1"/>
          <w:numId w:val="23"/>
        </w:numPr>
        <w:rPr>
          <w:rFonts w:ascii="Arial" w:hAnsi="Arial" w:cs="Arial"/>
          <w:lang w:val="de-DE"/>
        </w:rPr>
      </w:pPr>
      <w:proofErr w:type="spellStart"/>
      <w:r w:rsidRPr="00F43843">
        <w:rPr>
          <w:rFonts w:ascii="Arial" w:hAnsi="Arial" w:cs="Arial"/>
          <w:lang w:val="de-DE"/>
        </w:rPr>
        <w:t>Calabash</w:t>
      </w:r>
      <w:proofErr w:type="spellEnd"/>
      <w:r w:rsidRPr="00F43843">
        <w:rPr>
          <w:rFonts w:ascii="Arial" w:hAnsi="Arial" w:cs="Arial"/>
          <w:lang w:val="de-DE"/>
        </w:rPr>
        <w:t xml:space="preserve"> generiert </w:t>
      </w:r>
      <w:r w:rsidR="00043D1C" w:rsidRPr="00F43843">
        <w:rPr>
          <w:rFonts w:ascii="Arial" w:hAnsi="Arial" w:cs="Arial"/>
          <w:lang w:val="de-DE"/>
        </w:rPr>
        <w:t xml:space="preserve">einen </w:t>
      </w:r>
      <w:r w:rsidRPr="00F43843">
        <w:rPr>
          <w:rFonts w:ascii="Arial" w:hAnsi="Arial" w:cs="Arial"/>
          <w:lang w:val="de-DE"/>
        </w:rPr>
        <w:t>Report in der Konsole, der manuell in eine Text-Datei kopiert wird</w:t>
      </w:r>
    </w:p>
    <w:p w14:paraId="68CEC5D5" w14:textId="361CB1A2" w:rsidR="005740E2" w:rsidRPr="005740E2" w:rsidRDefault="005740E2" w:rsidP="005740E2">
      <w:pPr>
        <w:pStyle w:val="berschrift2"/>
        <w:rPr>
          <w:lang w:val="de-DE"/>
        </w:rPr>
      </w:pPr>
      <w:proofErr w:type="spellStart"/>
      <w:r>
        <w:rPr>
          <w:lang w:val="de-DE"/>
        </w:rPr>
        <w:t>JUnit</w:t>
      </w:r>
      <w:proofErr w:type="spellEnd"/>
      <w:r>
        <w:rPr>
          <w:lang w:val="de-DE"/>
        </w:rPr>
        <w:t xml:space="preserve"> Test </w:t>
      </w:r>
      <w:proofErr w:type="spellStart"/>
      <w:r>
        <w:rPr>
          <w:lang w:val="de-DE"/>
        </w:rPr>
        <w:t>Coverage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Overview</w:t>
      </w:r>
      <w:proofErr w:type="spellEnd"/>
    </w:p>
    <w:p w14:paraId="7236589B" w14:textId="77777777" w:rsidR="005740E2" w:rsidRDefault="005740E2" w:rsidP="005740E2">
      <w:pPr>
        <w:pStyle w:val="Listenabsatz"/>
        <w:keepNext/>
      </w:pPr>
      <w:r>
        <w:rPr>
          <w:noProof/>
          <w:lang w:val="de-DE" w:eastAsia="de-DE"/>
        </w:rPr>
        <w:drawing>
          <wp:inline distT="0" distB="0" distL="0" distR="0" wp14:anchorId="48D37413" wp14:editId="595D3BDF">
            <wp:extent cx="4086225" cy="2701322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21A" w14:textId="57A606B1" w:rsidR="005740E2" w:rsidRDefault="005740E2" w:rsidP="005740E2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44CA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19.06.2013</w:t>
      </w:r>
    </w:p>
    <w:p w14:paraId="49B1C7DF" w14:textId="15BD37DC" w:rsidR="003B7AC2" w:rsidRPr="003B7AC2" w:rsidRDefault="003B7AC2" w:rsidP="003B7AC2">
      <w:pPr>
        <w:rPr>
          <w:rFonts w:ascii="Arial" w:hAnsi="Arial" w:cs="Arial"/>
          <w:lang w:val="de-DE"/>
        </w:rPr>
      </w:pPr>
      <w:r w:rsidRPr="00CF7792">
        <w:rPr>
          <w:rFonts w:ascii="Arial" w:hAnsi="Arial" w:cs="Arial"/>
          <w:lang w:val="de-DE"/>
        </w:rPr>
        <w:t>Der ge</w:t>
      </w:r>
      <w:r w:rsidR="00CF7792">
        <w:rPr>
          <w:rFonts w:ascii="Arial" w:hAnsi="Arial" w:cs="Arial"/>
          <w:lang w:val="de-DE"/>
        </w:rPr>
        <w:t>wünschte</w:t>
      </w:r>
      <w:r w:rsidRPr="00CF7792">
        <w:rPr>
          <w:rFonts w:ascii="Arial" w:hAnsi="Arial" w:cs="Arial"/>
          <w:lang w:val="de-DE"/>
        </w:rPr>
        <w:t xml:space="preserve"> Test </w:t>
      </w:r>
      <w:proofErr w:type="spellStart"/>
      <w:r w:rsidRPr="00CF7792">
        <w:rPr>
          <w:rFonts w:ascii="Arial" w:hAnsi="Arial" w:cs="Arial"/>
          <w:lang w:val="de-DE"/>
        </w:rPr>
        <w:t>Coverage</w:t>
      </w:r>
      <w:proofErr w:type="spellEnd"/>
      <w:r w:rsidRPr="00CF7792">
        <w:rPr>
          <w:rFonts w:ascii="Arial" w:hAnsi="Arial" w:cs="Arial"/>
          <w:lang w:val="de-DE"/>
        </w:rPr>
        <w:t xml:space="preserve"> von 20% (vgl. </w:t>
      </w:r>
      <w:r w:rsidRPr="00CF7792">
        <w:rPr>
          <w:rFonts w:ascii="Arial" w:hAnsi="Arial" w:cs="Arial"/>
          <w:lang w:val="de-DE"/>
        </w:rPr>
        <w:fldChar w:fldCharType="begin"/>
      </w:r>
      <w:r w:rsidRPr="00CF7792">
        <w:rPr>
          <w:rFonts w:ascii="Arial" w:hAnsi="Arial" w:cs="Arial"/>
          <w:lang w:val="de-DE"/>
        </w:rPr>
        <w:instrText xml:space="preserve"> REF _Ref359916541 \h </w:instrText>
      </w:r>
      <w:r w:rsidRPr="00CF7792">
        <w:rPr>
          <w:rFonts w:ascii="Arial" w:hAnsi="Arial" w:cs="Arial"/>
          <w:lang w:val="de-DE"/>
        </w:rPr>
      </w:r>
      <w:r w:rsidR="00CF7792">
        <w:rPr>
          <w:rFonts w:ascii="Arial" w:hAnsi="Arial" w:cs="Arial"/>
          <w:lang w:val="de-DE"/>
        </w:rPr>
        <w:instrText xml:space="preserve"> \* MERGEFORMAT </w:instrText>
      </w:r>
      <w:r w:rsidRPr="00CF7792">
        <w:rPr>
          <w:rFonts w:ascii="Arial" w:hAnsi="Arial" w:cs="Arial"/>
          <w:lang w:val="de-DE"/>
        </w:rPr>
        <w:fldChar w:fldCharType="separate"/>
      </w:r>
      <w:r w:rsidR="00444CA9" w:rsidRPr="00444CA9">
        <w:rPr>
          <w:rFonts w:ascii="Arial" w:hAnsi="Arial" w:cs="Arial"/>
          <w:lang w:val="de-DE"/>
        </w:rPr>
        <w:t>Iteration Milestones</w:t>
      </w:r>
      <w:r w:rsidRPr="00CF7792">
        <w:rPr>
          <w:rFonts w:ascii="Arial" w:hAnsi="Arial" w:cs="Arial"/>
          <w:lang w:val="de-DE"/>
        </w:rPr>
        <w:fldChar w:fldCharType="end"/>
      </w:r>
      <w:r w:rsidRPr="00CF7792">
        <w:rPr>
          <w:rFonts w:ascii="Arial" w:hAnsi="Arial" w:cs="Arial"/>
          <w:lang w:val="de-DE"/>
        </w:rPr>
        <w:t>) wurde zu diesem Zeitpunkt erreicht</w:t>
      </w:r>
      <w:r>
        <w:rPr>
          <w:rFonts w:ascii="Arial" w:hAnsi="Arial" w:cs="Arial"/>
          <w:lang w:val="de-DE"/>
        </w:rPr>
        <w:t xml:space="preserve">. </w:t>
      </w:r>
      <w:r w:rsidR="00CF7792">
        <w:rPr>
          <w:rFonts w:ascii="Arial" w:hAnsi="Arial" w:cs="Arial"/>
          <w:lang w:val="de-DE"/>
        </w:rPr>
        <w:t xml:space="preserve">Jedoch bezieht sich der Test </w:t>
      </w:r>
      <w:proofErr w:type="spellStart"/>
      <w:r w:rsidR="00CF7792">
        <w:rPr>
          <w:rFonts w:ascii="Arial" w:hAnsi="Arial" w:cs="Arial"/>
          <w:lang w:val="de-DE"/>
        </w:rPr>
        <w:t>Coverage</w:t>
      </w:r>
      <w:proofErr w:type="spellEnd"/>
      <w:r w:rsidR="00CF7792">
        <w:rPr>
          <w:rFonts w:ascii="Arial" w:hAnsi="Arial" w:cs="Arial"/>
          <w:lang w:val="de-DE"/>
        </w:rPr>
        <w:t xml:space="preserve"> nur auf die </w:t>
      </w:r>
      <w:proofErr w:type="spellStart"/>
      <w:r w:rsidR="00CF7792">
        <w:rPr>
          <w:rFonts w:ascii="Arial" w:hAnsi="Arial" w:cs="Arial"/>
          <w:lang w:val="de-DE"/>
        </w:rPr>
        <w:t>JUnit</w:t>
      </w:r>
      <w:proofErr w:type="spellEnd"/>
      <w:r w:rsidR="00CF7792">
        <w:rPr>
          <w:rFonts w:ascii="Arial" w:hAnsi="Arial" w:cs="Arial"/>
          <w:lang w:val="de-DE"/>
        </w:rPr>
        <w:t xml:space="preserve"> Tests und somit auf die Java Klassen.</w:t>
      </w:r>
      <w:bookmarkStart w:id="79" w:name="_GoBack"/>
      <w:bookmarkEnd w:id="79"/>
    </w:p>
    <w:p w14:paraId="7CC0BF79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0" w:name="_Toc358799444"/>
      <w:r w:rsidRPr="00F43843">
        <w:rPr>
          <w:rFonts w:cs="Arial"/>
        </w:rPr>
        <w:t>Perceived Quality Reports</w:t>
      </w:r>
      <w:bookmarkEnd w:id="80"/>
    </w:p>
    <w:p w14:paraId="097E7B46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bookmarkStart w:id="81" w:name="_Toc314978551"/>
      <w:bookmarkStart w:id="82" w:name="_Toc324843654"/>
      <w:bookmarkStart w:id="83" w:name="_Toc324851961"/>
      <w:bookmarkStart w:id="84" w:name="_Toc324915544"/>
      <w:bookmarkStart w:id="85" w:name="_Toc417790811"/>
      <w:bookmarkStart w:id="86" w:name="_Toc433104464"/>
      <w:bookmarkEnd w:id="72"/>
      <w:bookmarkEnd w:id="73"/>
      <w:bookmarkEnd w:id="74"/>
      <w:bookmarkEnd w:id="75"/>
      <w:bookmarkEnd w:id="76"/>
      <w:bookmarkEnd w:id="77"/>
      <w:r w:rsidRPr="00F43843">
        <w:rPr>
          <w:rFonts w:ascii="Arial" w:hAnsi="Arial" w:cs="Arial"/>
          <w:i w:val="0"/>
        </w:rPr>
        <w:t>Not applicable</w:t>
      </w:r>
    </w:p>
    <w:p w14:paraId="544BD8B6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7" w:name="_Toc358799445"/>
      <w:r w:rsidRPr="00F43843">
        <w:rPr>
          <w:rFonts w:cs="Arial"/>
        </w:rPr>
        <w:t>Incident Logs and Change Requests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CC5A55D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4565EC87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8" w:name="_Toc358799446"/>
      <w:r w:rsidRPr="00F43843">
        <w:rPr>
          <w:rFonts w:cs="Arial"/>
        </w:rPr>
        <w:t>Smoke Test Suite and Supporting Test Scripts</w:t>
      </w:r>
      <w:bookmarkEnd w:id="88"/>
    </w:p>
    <w:p w14:paraId="722FC7BD" w14:textId="77777777" w:rsidR="00ED4013" w:rsidRPr="00F43843" w:rsidRDefault="00ED4013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2E0E8F8D" w14:textId="77777777" w:rsidR="00860BE3" w:rsidRPr="00F43843" w:rsidRDefault="00860BE3" w:rsidP="00F24118">
      <w:pPr>
        <w:pStyle w:val="berschrift2"/>
        <w:keepNext w:val="0"/>
        <w:numPr>
          <w:ilvl w:val="1"/>
          <w:numId w:val="3"/>
        </w:numPr>
        <w:rPr>
          <w:rFonts w:cs="Arial"/>
        </w:rPr>
      </w:pPr>
      <w:bookmarkStart w:id="89" w:name="_Toc358799447"/>
      <w:r w:rsidRPr="00F43843">
        <w:rPr>
          <w:rFonts w:cs="Arial"/>
        </w:rPr>
        <w:t>Additional Work Products</w:t>
      </w:r>
      <w:bookmarkEnd w:id="89"/>
    </w:p>
    <w:p w14:paraId="7132BBDF" w14:textId="23E0077C" w:rsidR="002A50A7" w:rsidRPr="00F43843" w:rsidRDefault="002A50A7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648BF83C" w14:textId="77777777" w:rsidR="002A50A7" w:rsidRPr="00F43843" w:rsidRDefault="002A50A7" w:rsidP="002A50A7">
      <w:pPr>
        <w:pStyle w:val="Textkrper"/>
        <w:rPr>
          <w:rFonts w:ascii="Arial" w:hAnsi="Arial" w:cs="Arial"/>
        </w:rPr>
      </w:pPr>
    </w:p>
    <w:p w14:paraId="2D82C328" w14:textId="77777777" w:rsidR="00860BE3" w:rsidRPr="00F43843" w:rsidRDefault="00860BE3">
      <w:pPr>
        <w:pStyle w:val="berschrift1"/>
        <w:rPr>
          <w:rFonts w:cs="Arial"/>
        </w:rPr>
      </w:pPr>
      <w:bookmarkStart w:id="90" w:name="_Toc358799448"/>
      <w:r w:rsidRPr="00F43843">
        <w:rPr>
          <w:rFonts w:cs="Arial"/>
        </w:rPr>
        <w:lastRenderedPageBreak/>
        <w:t>Testing Workflow</w:t>
      </w:r>
      <w:bookmarkEnd w:id="90"/>
    </w:p>
    <w:p w14:paraId="00F5404B" w14:textId="7B6C7A30" w:rsidR="00AB6C32" w:rsidRPr="00F43843" w:rsidRDefault="00AB6C32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 xml:space="preserve">Calabash-Tests am </w:t>
      </w:r>
      <w:proofErr w:type="spellStart"/>
      <w:r w:rsidRPr="00F43843">
        <w:rPr>
          <w:rFonts w:ascii="Arial" w:hAnsi="Arial" w:cs="Arial"/>
          <w:i w:val="0"/>
        </w:rPr>
        <w:t>Ende</w:t>
      </w:r>
      <w:proofErr w:type="spellEnd"/>
      <w:r w:rsidRPr="00F43843">
        <w:rPr>
          <w:rFonts w:ascii="Arial" w:hAnsi="Arial" w:cs="Arial"/>
          <w:i w:val="0"/>
        </w:rPr>
        <w:t xml:space="preserve"> der </w:t>
      </w:r>
      <w:proofErr w:type="spellStart"/>
      <w:r w:rsidRPr="00F43843">
        <w:rPr>
          <w:rFonts w:ascii="Arial" w:hAnsi="Arial" w:cs="Arial"/>
          <w:i w:val="0"/>
        </w:rPr>
        <w:t>Implementierung</w:t>
      </w:r>
      <w:proofErr w:type="spellEnd"/>
      <w:r w:rsidRPr="00F43843">
        <w:rPr>
          <w:rFonts w:ascii="Arial" w:hAnsi="Arial" w:cs="Arial"/>
          <w:i w:val="0"/>
        </w:rPr>
        <w:t xml:space="preserve"> </w:t>
      </w:r>
      <w:proofErr w:type="spellStart"/>
      <w:r w:rsidRPr="00F43843">
        <w:rPr>
          <w:rFonts w:ascii="Arial" w:hAnsi="Arial" w:cs="Arial"/>
          <w:i w:val="0"/>
        </w:rPr>
        <w:t>jedes</w:t>
      </w:r>
      <w:proofErr w:type="spellEnd"/>
      <w:r w:rsidRPr="00F43843">
        <w:rPr>
          <w:rFonts w:ascii="Arial" w:hAnsi="Arial" w:cs="Arial"/>
          <w:i w:val="0"/>
        </w:rPr>
        <w:t xml:space="preserve"> Use-Cases</w:t>
      </w:r>
    </w:p>
    <w:p w14:paraId="0ADBBE8E" w14:textId="77777777" w:rsidR="001E375D" w:rsidRPr="00F43843" w:rsidRDefault="0088064A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>Unit-Tests nachde</w:t>
      </w:r>
      <w:r w:rsidR="002E3630" w:rsidRPr="00F43843">
        <w:rPr>
          <w:rFonts w:ascii="Arial" w:hAnsi="Arial" w:cs="Arial"/>
          <w:i w:val="0"/>
          <w:lang w:val="de-DE"/>
        </w:rPr>
        <w:t>m eine Methode implementiert ist</w:t>
      </w:r>
    </w:p>
    <w:p w14:paraId="3FF77AB6" w14:textId="5520AB0A" w:rsidR="001E375D" w:rsidRPr="00F43843" w:rsidRDefault="001E375D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für jeden </w:t>
      </w:r>
      <w:proofErr w:type="spellStart"/>
      <w:r w:rsidRPr="00F43843">
        <w:rPr>
          <w:rFonts w:ascii="Arial" w:hAnsi="Arial" w:cs="Arial"/>
          <w:i w:val="0"/>
          <w:lang w:val="de-DE"/>
        </w:rPr>
        <w:t>Use</w:t>
      </w:r>
      <w:proofErr w:type="spellEnd"/>
      <w:r w:rsidRPr="00F43843">
        <w:rPr>
          <w:rFonts w:ascii="Arial" w:hAnsi="Arial" w:cs="Arial"/>
          <w:i w:val="0"/>
          <w:lang w:val="de-DE"/>
        </w:rPr>
        <w:t xml:space="preserve">-Case </w:t>
      </w:r>
      <w:r w:rsidR="00ED2FBF" w:rsidRPr="00F43843">
        <w:rPr>
          <w:rFonts w:ascii="Arial" w:hAnsi="Arial" w:cs="Arial"/>
          <w:i w:val="0"/>
          <w:lang w:val="de-DE"/>
        </w:rPr>
        <w:t>sind</w:t>
      </w:r>
      <w:r w:rsidRPr="00F43843">
        <w:rPr>
          <w:rFonts w:ascii="Arial" w:hAnsi="Arial" w:cs="Arial"/>
          <w:i w:val="0"/>
          <w:lang w:val="de-DE"/>
        </w:rPr>
        <w:t xml:space="preserve"> </w:t>
      </w:r>
      <w:r w:rsidR="00ED2FBF" w:rsidRPr="00F43843">
        <w:rPr>
          <w:rFonts w:ascii="Arial" w:hAnsi="Arial" w:cs="Arial"/>
          <w:i w:val="0"/>
          <w:lang w:val="de-DE"/>
        </w:rPr>
        <w:t>beide Test-Arten fester Bestandteil der Projektplanung</w:t>
      </w:r>
    </w:p>
    <w:p w14:paraId="656E68F4" w14:textId="5DE0ADFB" w:rsidR="001E375D" w:rsidRPr="00F43843" w:rsidRDefault="001E375D" w:rsidP="00F43843">
      <w:pPr>
        <w:pStyle w:val="InfoBlue"/>
        <w:rPr>
          <w:rFonts w:ascii="Arial" w:hAnsi="Arial" w:cs="Arial"/>
          <w:i w:val="0"/>
          <w:lang w:val="de-DE"/>
        </w:rPr>
      </w:pPr>
      <w:r w:rsidRPr="00F43843">
        <w:rPr>
          <w:rFonts w:ascii="Arial" w:hAnsi="Arial" w:cs="Arial"/>
          <w:i w:val="0"/>
          <w:lang w:val="de-DE"/>
        </w:rPr>
        <w:t xml:space="preserve">beide Test-Arten sind für den erfolgreichen Abschluss des </w:t>
      </w:r>
      <w:proofErr w:type="spellStart"/>
      <w:r w:rsidRPr="00F43843">
        <w:rPr>
          <w:rFonts w:ascii="Arial" w:hAnsi="Arial" w:cs="Arial"/>
          <w:i w:val="0"/>
          <w:lang w:val="de-DE"/>
        </w:rPr>
        <w:t>Use</w:t>
      </w:r>
      <w:proofErr w:type="spellEnd"/>
      <w:r w:rsidRPr="00F43843">
        <w:rPr>
          <w:rFonts w:ascii="Arial" w:hAnsi="Arial" w:cs="Arial"/>
          <w:i w:val="0"/>
          <w:lang w:val="de-DE"/>
        </w:rPr>
        <w:t xml:space="preserve">-Cases </w:t>
      </w:r>
      <w:r w:rsidR="00360D14" w:rsidRPr="00F43843">
        <w:rPr>
          <w:rFonts w:ascii="Arial" w:hAnsi="Arial" w:cs="Arial"/>
          <w:i w:val="0"/>
          <w:lang w:val="de-DE"/>
        </w:rPr>
        <w:t>erforderlich</w:t>
      </w:r>
    </w:p>
    <w:p w14:paraId="3E8B4CE0" w14:textId="77777777" w:rsidR="00465918" w:rsidRPr="00F43843" w:rsidRDefault="00465918" w:rsidP="00465918">
      <w:pPr>
        <w:pStyle w:val="Textkrper"/>
        <w:rPr>
          <w:rFonts w:ascii="Arial" w:hAnsi="Arial" w:cs="Arial"/>
          <w:lang w:val="de-DE"/>
        </w:rPr>
      </w:pPr>
    </w:p>
    <w:p w14:paraId="28B05F9A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  <w:lang w:val="de-DE"/>
        </w:rPr>
      </w:pPr>
      <w:r w:rsidRPr="00F43843">
        <w:rPr>
          <w:rFonts w:ascii="Arial" w:hAnsi="Arial" w:cs="Arial"/>
          <w:lang w:val="de-DE"/>
        </w:rPr>
        <w:br w:type="page"/>
      </w:r>
    </w:p>
    <w:p w14:paraId="7BE4C7F1" w14:textId="70A2980F" w:rsidR="00860BE3" w:rsidRPr="00F43843" w:rsidRDefault="00860BE3">
      <w:pPr>
        <w:pStyle w:val="berschrift1"/>
        <w:rPr>
          <w:rFonts w:cs="Arial"/>
        </w:rPr>
      </w:pPr>
      <w:bookmarkStart w:id="91" w:name="_Toc358799449"/>
      <w:r w:rsidRPr="00F43843">
        <w:rPr>
          <w:rFonts w:cs="Arial"/>
        </w:rPr>
        <w:lastRenderedPageBreak/>
        <w:t>Environmental Needs</w:t>
      </w:r>
      <w:bookmarkEnd w:id="91"/>
    </w:p>
    <w:p w14:paraId="4A27B166" w14:textId="14D9D783" w:rsidR="00860BE3" w:rsidRPr="00F43843" w:rsidRDefault="00860BE3" w:rsidP="00A2717F">
      <w:pPr>
        <w:pStyle w:val="berschrift2"/>
        <w:keepNext w:val="0"/>
        <w:rPr>
          <w:rFonts w:cs="Arial"/>
        </w:rPr>
      </w:pPr>
      <w:bookmarkStart w:id="92" w:name="_Toc358799450"/>
      <w:r w:rsidRPr="00F43843">
        <w:rPr>
          <w:rFonts w:cs="Arial"/>
        </w:rPr>
        <w:t>Base System</w:t>
      </w:r>
      <w:bookmarkEnd w:id="65"/>
      <w:bookmarkEnd w:id="66"/>
      <w:bookmarkEnd w:id="67"/>
      <w:bookmarkEnd w:id="68"/>
      <w:bookmarkEnd w:id="69"/>
      <w:r w:rsidRPr="00F43843">
        <w:rPr>
          <w:rFonts w:cs="Arial"/>
        </w:rPr>
        <w:t xml:space="preserve"> Hardware</w:t>
      </w:r>
      <w:bookmarkEnd w:id="92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860BE3" w:rsidRPr="00F43843" w14:paraId="3630C28A" w14:textId="77777777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FCD688C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860BE3" w:rsidRPr="00F43843" w14:paraId="38391B2E" w14:textId="77777777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7A3EF65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7239F34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9F597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860BE3" w:rsidRPr="00F43843" w14:paraId="0C22F3BA" w14:textId="77777777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D7E2BD" w14:textId="67396E01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Tablet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224A9E" w14:textId="213E00D8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59286" w14:textId="0E19FC2E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Samsung Tab 2 7.0 (Android OS)</w:t>
            </w:r>
          </w:p>
        </w:tc>
      </w:tr>
      <w:tr w:rsidR="00860BE3" w:rsidRPr="00F43843" w14:paraId="3DC8DEAA" w14:textId="77777777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CE044" w14:textId="62B32832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Smartphone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654D" w14:textId="72609FEA" w:rsidR="00860BE3" w:rsidRPr="00F43843" w:rsidRDefault="00B5691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F139" w14:textId="6170E941" w:rsidR="00860BE3" w:rsidRPr="00F43843" w:rsidRDefault="00C62DE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Samsung Galaxy S3 (Android OS)</w:t>
            </w:r>
          </w:p>
        </w:tc>
      </w:tr>
    </w:tbl>
    <w:p w14:paraId="11505D02" w14:textId="77777777" w:rsidR="00D24B78" w:rsidRPr="00F43843" w:rsidRDefault="00D24B78" w:rsidP="00D24B78">
      <w:pPr>
        <w:pStyle w:val="berschrift2"/>
        <w:numPr>
          <w:ilvl w:val="0"/>
          <w:numId w:val="0"/>
        </w:numPr>
        <w:rPr>
          <w:rFonts w:cs="Arial"/>
        </w:rPr>
      </w:pPr>
      <w:bookmarkStart w:id="93" w:name="_Toc324915535"/>
      <w:bookmarkStart w:id="94" w:name="_Toc433104456"/>
      <w:bookmarkStart w:id="95" w:name="_Toc314978546"/>
    </w:p>
    <w:p w14:paraId="20F4BB98" w14:textId="77777777" w:rsidR="00860BE3" w:rsidRPr="00F43843" w:rsidRDefault="00860BE3">
      <w:pPr>
        <w:pStyle w:val="berschrift2"/>
        <w:rPr>
          <w:rFonts w:cs="Arial"/>
        </w:rPr>
      </w:pPr>
      <w:bookmarkStart w:id="96" w:name="_Toc358799451"/>
      <w:r w:rsidRPr="00F43843">
        <w:rPr>
          <w:rFonts w:cs="Arial"/>
        </w:rPr>
        <w:t>Base Software Elements in the Test Environment</w:t>
      </w:r>
      <w:bookmarkEnd w:id="96"/>
    </w:p>
    <w:p w14:paraId="532AEBFC" w14:textId="76EB6337" w:rsidR="00860BE3" w:rsidRPr="00F43843" w:rsidRDefault="00860BE3" w:rsidP="00A2717F">
      <w:pPr>
        <w:pStyle w:val="Textkrper"/>
        <w:ind w:left="0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The following base software elements are required in the test environment for this </w:t>
      </w:r>
      <w:r w:rsidRPr="00F43843">
        <w:rPr>
          <w:rFonts w:ascii="Arial" w:hAnsi="Arial" w:cs="Arial"/>
          <w:iCs/>
        </w:rPr>
        <w:t>Test Plan</w:t>
      </w:r>
      <w:r w:rsidRPr="00F43843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860BE3" w:rsidRPr="00F43843" w14:paraId="641962C0" w14:textId="77777777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30ABFCD6" w14:textId="77777777" w:rsidR="00860BE3" w:rsidRPr="00F43843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10F72DC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58B648F2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60BE3" w:rsidRPr="00F43843" w14:paraId="39CC7C1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EE3CBD" w14:textId="0FE911DD" w:rsidR="00860BE3" w:rsidRPr="00F43843" w:rsidRDefault="001C7794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Android Emulator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A9CE21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9ED8" w14:textId="65B95054" w:rsidR="00860BE3" w:rsidRPr="00F43843" w:rsidRDefault="001C7794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Virtuelle</w:t>
            </w:r>
            <w:proofErr w:type="spellEnd"/>
            <w:r w:rsidRPr="00F43843">
              <w:rPr>
                <w:rFonts w:ascii="Arial" w:hAnsi="Arial" w:cs="Arial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</w:rPr>
              <w:t>Maschine</w:t>
            </w:r>
            <w:proofErr w:type="spellEnd"/>
          </w:p>
        </w:tc>
      </w:tr>
      <w:tr w:rsidR="00860BE3" w:rsidRPr="00F43843" w14:paraId="2852DE91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C06978" w14:textId="0C01664A" w:rsidR="00860BE3" w:rsidRPr="00F43843" w:rsidRDefault="00876C87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JUnit</w:t>
            </w:r>
            <w:proofErr w:type="spellEnd"/>
            <w:r w:rsidRPr="00F43843">
              <w:rPr>
                <w:rFonts w:ascii="Arial" w:hAnsi="Arial" w:cs="Arial"/>
              </w:rPr>
              <w:t xml:space="preserve"> (</w:t>
            </w:r>
            <w:proofErr w:type="spellStart"/>
            <w:r w:rsidRPr="00F43843">
              <w:rPr>
                <w:rFonts w:ascii="Arial" w:hAnsi="Arial" w:cs="Arial"/>
              </w:rPr>
              <w:t>integriert</w:t>
            </w:r>
            <w:proofErr w:type="spellEnd"/>
            <w:r w:rsidRPr="00F43843">
              <w:rPr>
                <w:rFonts w:ascii="Arial" w:hAnsi="Arial" w:cs="Arial"/>
              </w:rPr>
              <w:t xml:space="preserve"> in IDE)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49B23DF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BDE7B" w14:textId="473DFB2C" w:rsidR="00860BE3" w:rsidRPr="00F43843" w:rsidRDefault="00480D61" w:rsidP="00876C87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Test-Framework</w:t>
            </w:r>
            <w:r w:rsidR="008A765C" w:rsidRPr="00F43843">
              <w:rPr>
                <w:rFonts w:ascii="Arial" w:hAnsi="Arial" w:cs="Arial"/>
              </w:rPr>
              <w:t xml:space="preserve"> </w:t>
            </w:r>
            <w:proofErr w:type="spellStart"/>
            <w:r w:rsidR="008A765C" w:rsidRPr="00F43843">
              <w:rPr>
                <w:rFonts w:ascii="Arial" w:hAnsi="Arial" w:cs="Arial"/>
              </w:rPr>
              <w:t>für</w:t>
            </w:r>
            <w:proofErr w:type="spellEnd"/>
            <w:r w:rsidR="008A765C" w:rsidRPr="00F43843">
              <w:rPr>
                <w:rFonts w:ascii="Arial" w:hAnsi="Arial" w:cs="Arial"/>
              </w:rPr>
              <w:t xml:space="preserve"> Unit-Tests</w:t>
            </w:r>
          </w:p>
        </w:tc>
      </w:tr>
      <w:tr w:rsidR="00860BE3" w:rsidRPr="00F43843" w14:paraId="46544B4F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55070E" w14:textId="1900013F" w:rsidR="00860BE3" w:rsidRPr="00F43843" w:rsidRDefault="00055CDB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Emma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2FC8CC3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0E52A" w14:textId="2D005321" w:rsidR="00860BE3" w:rsidRPr="00F43843" w:rsidRDefault="001C664C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Coverage Tool</w:t>
            </w:r>
          </w:p>
        </w:tc>
      </w:tr>
      <w:tr w:rsidR="00335A31" w:rsidRPr="00F43843" w14:paraId="11FBCC7A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851A6B" w14:textId="03E02B22" w:rsidR="00335A31" w:rsidRPr="00F43843" w:rsidRDefault="00335A31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Ant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A535310" w14:textId="77777777" w:rsidR="00335A31" w:rsidRPr="00F43843" w:rsidRDefault="00335A31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675A3" w14:textId="78BCC530" w:rsidR="00335A31" w:rsidRPr="00F43843" w:rsidRDefault="0030217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Library </w:t>
            </w:r>
            <w:proofErr w:type="spellStart"/>
            <w:r w:rsidRPr="00F43843">
              <w:rPr>
                <w:rFonts w:ascii="Arial" w:hAnsi="Arial" w:cs="Arial"/>
              </w:rPr>
              <w:t>für</w:t>
            </w:r>
            <w:proofErr w:type="spellEnd"/>
            <w:r w:rsidRPr="00F43843">
              <w:rPr>
                <w:rFonts w:ascii="Arial" w:hAnsi="Arial" w:cs="Arial"/>
              </w:rPr>
              <w:t xml:space="preserve"> Automatic Build</w:t>
            </w:r>
          </w:p>
        </w:tc>
      </w:tr>
      <w:tr w:rsidR="006E71ED" w:rsidRPr="00F43843" w14:paraId="707EC4D9" w14:textId="77777777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9B0FD0" w14:textId="4A52A374" w:rsidR="006E71ED" w:rsidRPr="00F43843" w:rsidRDefault="006E71ED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Calabash-Android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FBA6EBC" w14:textId="77777777" w:rsidR="006E71ED" w:rsidRPr="00F43843" w:rsidRDefault="006E71ED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709C7" w14:textId="0C8A5086" w:rsidR="006E71ED" w:rsidRPr="00F43843" w:rsidRDefault="00302249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Automated Functional Test Tool</w:t>
            </w:r>
          </w:p>
        </w:tc>
      </w:tr>
    </w:tbl>
    <w:p w14:paraId="0D2263A0" w14:textId="77777777" w:rsidR="00860BE3" w:rsidRPr="00F43843" w:rsidRDefault="00860BE3">
      <w:pPr>
        <w:pStyle w:val="Textkrper"/>
        <w:rPr>
          <w:rFonts w:ascii="Arial" w:hAnsi="Arial" w:cs="Arial"/>
        </w:rPr>
      </w:pPr>
    </w:p>
    <w:p w14:paraId="7B54AA71" w14:textId="77777777" w:rsidR="00860BE3" w:rsidRPr="00F43843" w:rsidRDefault="00860BE3">
      <w:pPr>
        <w:pStyle w:val="berschrift2"/>
        <w:rPr>
          <w:rFonts w:cs="Arial"/>
        </w:rPr>
      </w:pPr>
      <w:bookmarkStart w:id="97" w:name="_Toc358799452"/>
      <w:r w:rsidRPr="00F43843">
        <w:rPr>
          <w:rFonts w:cs="Arial"/>
        </w:rPr>
        <w:t>Productivity and Support Tools</w:t>
      </w:r>
      <w:bookmarkEnd w:id="93"/>
      <w:bookmarkEnd w:id="94"/>
      <w:bookmarkEnd w:id="97"/>
    </w:p>
    <w:p w14:paraId="1329BF43" w14:textId="7165DEF8" w:rsidR="00860BE3" w:rsidRPr="00F43843" w:rsidRDefault="00860BE3" w:rsidP="00A17CBE">
      <w:pPr>
        <w:pStyle w:val="Textkrper"/>
        <w:ind w:left="0"/>
        <w:rPr>
          <w:rFonts w:ascii="Arial" w:hAnsi="Arial" w:cs="Arial"/>
        </w:rPr>
      </w:pPr>
      <w:r w:rsidRPr="00F43843">
        <w:rPr>
          <w:rFonts w:ascii="Arial" w:hAnsi="Arial" w:cs="Arial"/>
        </w:rPr>
        <w:t xml:space="preserve">The following tools will be employed to support the test process for this </w:t>
      </w:r>
      <w:r w:rsidRPr="00F43843">
        <w:rPr>
          <w:rFonts w:ascii="Arial" w:hAnsi="Arial" w:cs="Arial"/>
          <w:iCs/>
        </w:rPr>
        <w:t>Test Plan</w:t>
      </w:r>
      <w:r w:rsidRPr="00F43843">
        <w:rPr>
          <w:rFonts w:ascii="Arial" w:hAnsi="Arial" w:cs="Arial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860BE3" w:rsidRPr="00F43843" w14:paraId="7314BB68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39B3280" w14:textId="77777777" w:rsidR="00860BE3" w:rsidRPr="00F43843" w:rsidRDefault="00860BE3">
            <w:pPr>
              <w:pStyle w:val="Textkrper1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3ED2514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B43C2B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C75178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860BE3" w:rsidRPr="00F43843" w14:paraId="5E93FD3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668069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0593141" w14:textId="2FBC0543" w:rsidR="00860BE3" w:rsidRPr="00F43843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58C38738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74BC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F43843" w14:paraId="36A70D4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62FF2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614A589D" w14:textId="5A8B1A0A" w:rsidR="00860BE3" w:rsidRPr="00F43843" w:rsidRDefault="007F5AFF">
            <w:pPr>
              <w:pStyle w:val="Textkrper1"/>
              <w:jc w:val="center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JUnit</w:t>
            </w:r>
            <w:proofErr w:type="spellEnd"/>
            <w:r w:rsidRPr="00F43843">
              <w:rPr>
                <w:rFonts w:ascii="Arial" w:hAnsi="Arial" w:cs="Arial"/>
              </w:rPr>
              <w:t>, Calabash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C36690E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93F1D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  <w:tr w:rsidR="00860BE3" w:rsidRPr="00F43843" w14:paraId="6652E4CF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21AE3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CDE4D3C" w14:textId="704EF4E0" w:rsidR="00860BE3" w:rsidRPr="00F43843" w:rsidRDefault="00F232A0">
            <w:pPr>
              <w:pStyle w:val="Textkrper1"/>
              <w:jc w:val="center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JIRA, MS Project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745B750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63A99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</w:rPr>
            </w:pPr>
          </w:p>
        </w:tc>
      </w:tr>
    </w:tbl>
    <w:p w14:paraId="14001B6C" w14:textId="77777777" w:rsidR="00860BE3" w:rsidRPr="00F43843" w:rsidRDefault="00860BE3">
      <w:pPr>
        <w:pStyle w:val="berschrift1"/>
        <w:numPr>
          <w:ilvl w:val="0"/>
          <w:numId w:val="0"/>
        </w:numPr>
        <w:rPr>
          <w:rFonts w:cs="Arial"/>
        </w:rPr>
      </w:pPr>
    </w:p>
    <w:p w14:paraId="6328C351" w14:textId="77777777" w:rsidR="00860BE3" w:rsidRPr="00F43843" w:rsidRDefault="00860BE3">
      <w:pPr>
        <w:pStyle w:val="berschrift2"/>
        <w:rPr>
          <w:rFonts w:cs="Arial"/>
        </w:rPr>
      </w:pPr>
      <w:bookmarkStart w:id="98" w:name="_Toc358799453"/>
      <w:r w:rsidRPr="00F43843">
        <w:rPr>
          <w:rFonts w:cs="Arial"/>
        </w:rPr>
        <w:t>Test Environment Configurations</w:t>
      </w:r>
      <w:bookmarkEnd w:id="98"/>
    </w:p>
    <w:p w14:paraId="284BAEDD" w14:textId="6B560BC3" w:rsidR="00860BE3" w:rsidRPr="00F43843" w:rsidRDefault="00C56FBB" w:rsidP="00F43843">
      <w:pPr>
        <w:pStyle w:val="InfoBlue"/>
        <w:rPr>
          <w:rFonts w:ascii="Arial" w:hAnsi="Arial" w:cs="Arial"/>
          <w:i w:val="0"/>
        </w:rPr>
      </w:pPr>
      <w:r w:rsidRPr="00F43843">
        <w:rPr>
          <w:rFonts w:ascii="Arial" w:hAnsi="Arial" w:cs="Arial"/>
          <w:i w:val="0"/>
        </w:rPr>
        <w:t>Not applicable</w:t>
      </w:r>
    </w:p>
    <w:p w14:paraId="023FF992" w14:textId="77777777" w:rsidR="00C56FBB" w:rsidRPr="00F43843" w:rsidRDefault="00C56FBB" w:rsidP="00C56FBB">
      <w:pPr>
        <w:pStyle w:val="Textkrper"/>
        <w:rPr>
          <w:rFonts w:ascii="Arial" w:hAnsi="Arial" w:cs="Arial"/>
        </w:rPr>
      </w:pPr>
    </w:p>
    <w:p w14:paraId="2B9B4C8F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99" w:name="_Toc314978543"/>
      <w:bookmarkStart w:id="100" w:name="_Toc324843646"/>
      <w:bookmarkStart w:id="101" w:name="_Toc324851953"/>
      <w:bookmarkStart w:id="102" w:name="_Toc324915536"/>
      <w:bookmarkStart w:id="103" w:name="_Toc433104457"/>
      <w:bookmarkStart w:id="104" w:name="_Ref524433573"/>
      <w:bookmarkStart w:id="105" w:name="_Ref524434117"/>
      <w:r w:rsidRPr="00F43843">
        <w:rPr>
          <w:rFonts w:ascii="Arial" w:hAnsi="Arial" w:cs="Arial"/>
        </w:rPr>
        <w:br w:type="page"/>
      </w:r>
    </w:p>
    <w:p w14:paraId="7A800B81" w14:textId="530CC2D5" w:rsidR="00860BE3" w:rsidRPr="00F43843" w:rsidRDefault="00860BE3">
      <w:pPr>
        <w:pStyle w:val="berschrift1"/>
        <w:rPr>
          <w:rFonts w:cs="Arial"/>
        </w:rPr>
      </w:pPr>
      <w:bookmarkStart w:id="106" w:name="_Toc358799454"/>
      <w:r w:rsidRPr="00F43843">
        <w:rPr>
          <w:rFonts w:cs="Arial"/>
        </w:rPr>
        <w:lastRenderedPageBreak/>
        <w:t>Responsibilities, Staffing, and Training Needs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2D534A84" w14:textId="77777777" w:rsidR="00860BE3" w:rsidRPr="00F43843" w:rsidRDefault="00860BE3">
      <w:pPr>
        <w:pStyle w:val="berschrift2"/>
        <w:rPr>
          <w:rFonts w:cs="Arial"/>
        </w:rPr>
      </w:pPr>
      <w:bookmarkStart w:id="107" w:name="_Toc417790805"/>
      <w:bookmarkStart w:id="108" w:name="_Toc433104458"/>
      <w:bookmarkStart w:id="109" w:name="_Toc358799455"/>
      <w:r w:rsidRPr="00F43843">
        <w:rPr>
          <w:rFonts w:cs="Arial"/>
        </w:rPr>
        <w:t>People and Roles</w:t>
      </w:r>
      <w:bookmarkEnd w:id="107"/>
      <w:bookmarkEnd w:id="108"/>
      <w:bookmarkEnd w:id="109"/>
    </w:p>
    <w:p w14:paraId="391969EE" w14:textId="5F58A264" w:rsidR="00860BE3" w:rsidRPr="00F43843" w:rsidRDefault="00860BE3" w:rsidP="0088135A">
      <w:pPr>
        <w:pStyle w:val="Textkrper"/>
        <w:ind w:left="0" w:firstLine="450"/>
        <w:rPr>
          <w:rFonts w:ascii="Arial" w:hAnsi="Arial" w:cs="Arial"/>
        </w:rPr>
      </w:pPr>
      <w:r w:rsidRPr="00F43843">
        <w:rPr>
          <w:rFonts w:ascii="Arial" w:hAnsi="Arial" w:cs="Arial"/>
        </w:rP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60BE3" w:rsidRPr="00F43843" w14:paraId="1CAC2D7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F01A1E2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860BE3" w:rsidRPr="00F43843" w14:paraId="4485D17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4586028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3BA3809" w14:textId="41E395A1" w:rsidR="00860BE3" w:rsidRPr="00F43843" w:rsidRDefault="00860BE3" w:rsidP="0088135A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Resources Recommended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A045D8D" w14:textId="77777777" w:rsidR="00860BE3" w:rsidRPr="00F43843" w:rsidRDefault="00860BE3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860BE3" w:rsidRPr="00F43843" w14:paraId="305D47B2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1F45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57DE" w14:textId="5ED6E863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A43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Provides management oversight. </w:t>
            </w:r>
          </w:p>
          <w:p w14:paraId="0FE266D0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2B388997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present management reporting</w:t>
            </w:r>
          </w:p>
          <w:p w14:paraId="33032180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advocate the interests of test</w:t>
            </w:r>
          </w:p>
          <w:p w14:paraId="1A28F575" w14:textId="77777777" w:rsidR="00860BE3" w:rsidRPr="00F43843" w:rsidRDefault="00860BE3" w:rsidP="00F24118">
            <w:pPr>
              <w:pStyle w:val="Textkrper1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evaluate effectiveness of test effort</w:t>
            </w:r>
          </w:p>
        </w:tc>
      </w:tr>
      <w:tr w:rsidR="00860BE3" w:rsidRPr="00F43843" w14:paraId="1B85844A" w14:textId="77777777" w:rsidTr="0088135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85E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 Analyst</w:t>
            </w:r>
          </w:p>
          <w:p w14:paraId="24A8E35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5517F" w14:textId="694CA314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6261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Identifies and defines the specific tests to be conducted.</w:t>
            </w:r>
          </w:p>
          <w:p w14:paraId="3B2F1D26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197E02AA" w14:textId="77777777" w:rsidR="00860BE3" w:rsidRPr="00F43843" w:rsidRDefault="00860BE3" w:rsidP="00F24118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identify test ideas</w:t>
            </w:r>
          </w:p>
          <w:p w14:paraId="2C8DDF50" w14:textId="38591135" w:rsidR="0088135A" w:rsidRPr="00F43843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define test details</w:t>
            </w:r>
          </w:p>
          <w:p w14:paraId="52E7A3D8" w14:textId="59BCCC0A" w:rsidR="00860BE3" w:rsidRPr="00F43843" w:rsidRDefault="00860BE3" w:rsidP="0088135A">
            <w:pPr>
              <w:pStyle w:val="Textkrper1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evaluate product quality</w:t>
            </w:r>
          </w:p>
        </w:tc>
      </w:tr>
      <w:tr w:rsidR="00860BE3" w:rsidRPr="00F43843" w14:paraId="731F0404" w14:textId="77777777" w:rsidTr="0088135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BB112E" w14:textId="7EAFF6F2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Tester</w:t>
            </w:r>
            <w:r w:rsidR="0088135A" w:rsidRPr="00F43843">
              <w:rPr>
                <w:rFonts w:ascii="Arial" w:hAnsi="Arial" w:cs="Arial"/>
              </w:rPr>
              <w:t xml:space="preserve"> and Implementer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6387" w14:textId="77777777" w:rsidR="00860BE3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Christiane </w:t>
            </w:r>
            <w:proofErr w:type="spellStart"/>
            <w:r w:rsidRPr="00F43843">
              <w:rPr>
                <w:rFonts w:ascii="Arial" w:hAnsi="Arial" w:cs="Arial"/>
              </w:rPr>
              <w:t>Helmchen</w:t>
            </w:r>
            <w:proofErr w:type="spellEnd"/>
          </w:p>
          <w:p w14:paraId="0424B7EB" w14:textId="77777777" w:rsidR="0088135A" w:rsidRPr="00F43843" w:rsidRDefault="0088135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Yvonne </w:t>
            </w:r>
            <w:proofErr w:type="spellStart"/>
            <w:r w:rsidRPr="00F43843">
              <w:rPr>
                <w:rFonts w:ascii="Arial" w:hAnsi="Arial" w:cs="Arial"/>
              </w:rPr>
              <w:t>Meininger</w:t>
            </w:r>
            <w:proofErr w:type="spellEnd"/>
          </w:p>
          <w:p w14:paraId="218EC7F6" w14:textId="0FB06F71" w:rsidR="0088135A" w:rsidRPr="00F43843" w:rsidRDefault="0088135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Janina</w:t>
            </w:r>
            <w:proofErr w:type="spellEnd"/>
            <w:r w:rsidRPr="00F43843">
              <w:rPr>
                <w:rFonts w:ascii="Arial" w:hAnsi="Arial" w:cs="Arial"/>
              </w:rPr>
              <w:t xml:space="preserve"> Schilling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EF52" w14:textId="717BFD64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Implements</w:t>
            </w:r>
            <w:r w:rsidR="0088135A" w:rsidRPr="00F43843">
              <w:rPr>
                <w:rFonts w:ascii="Arial" w:hAnsi="Arial" w:cs="Arial"/>
              </w:rPr>
              <w:t>, unit tests the test classes and test packages</w:t>
            </w:r>
            <w:r w:rsidRPr="00F43843">
              <w:rPr>
                <w:rFonts w:ascii="Arial" w:hAnsi="Arial" w:cs="Arial"/>
              </w:rPr>
              <w:t xml:space="preserve"> and executes the tests.</w:t>
            </w:r>
          </w:p>
          <w:p w14:paraId="157F1D85" w14:textId="77777777" w:rsidR="00860BE3" w:rsidRPr="00F43843" w:rsidRDefault="00860BE3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Responsibilities include:</w:t>
            </w:r>
          </w:p>
          <w:p w14:paraId="625B78D0" w14:textId="2E14B9BA" w:rsidR="0088135A" w:rsidRPr="00F43843" w:rsidRDefault="0088135A" w:rsidP="0088135A">
            <w:pPr>
              <w:pStyle w:val="Textkrper1"/>
              <w:numPr>
                <w:ilvl w:val="0"/>
                <w:numId w:val="22"/>
              </w:numPr>
              <w:ind w:left="38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 xml:space="preserve">creates the test components required to support testability requirements as defined </w:t>
            </w:r>
          </w:p>
          <w:p w14:paraId="489C2D31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implement tests and test suites</w:t>
            </w:r>
          </w:p>
          <w:p w14:paraId="2A7E7B48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execute test suites</w:t>
            </w:r>
          </w:p>
          <w:p w14:paraId="514C41C3" w14:textId="77777777" w:rsidR="00860BE3" w:rsidRPr="00F43843" w:rsidRDefault="00860BE3" w:rsidP="00F24118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log results</w:t>
            </w:r>
          </w:p>
          <w:p w14:paraId="5805D73C" w14:textId="35560084" w:rsidR="00860BE3" w:rsidRPr="00F43843" w:rsidRDefault="00860BE3" w:rsidP="0088135A">
            <w:pPr>
              <w:pStyle w:val="Textkrper1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analyze</w:t>
            </w:r>
            <w:proofErr w:type="spellEnd"/>
            <w:r w:rsidRPr="00F43843">
              <w:rPr>
                <w:rFonts w:ascii="Arial" w:hAnsi="Arial" w:cs="Arial"/>
              </w:rPr>
              <w:t xml:space="preserve"> and recover from test failures</w:t>
            </w:r>
          </w:p>
        </w:tc>
      </w:tr>
    </w:tbl>
    <w:p w14:paraId="6627A311" w14:textId="77777777" w:rsidR="00860BE3" w:rsidRPr="00F43843" w:rsidRDefault="00860BE3">
      <w:pPr>
        <w:pStyle w:val="Textkrper"/>
        <w:rPr>
          <w:rFonts w:ascii="Arial" w:hAnsi="Arial" w:cs="Arial"/>
        </w:rPr>
      </w:pPr>
    </w:p>
    <w:p w14:paraId="19A7B25F" w14:textId="77777777" w:rsidR="00860BE3" w:rsidRPr="00F43843" w:rsidRDefault="00860BE3">
      <w:pPr>
        <w:pStyle w:val="berschrift2"/>
        <w:rPr>
          <w:rFonts w:cs="Arial"/>
        </w:rPr>
      </w:pPr>
      <w:bookmarkStart w:id="110" w:name="_Toc358799456"/>
      <w:r w:rsidRPr="00F43843">
        <w:rPr>
          <w:rFonts w:cs="Arial"/>
        </w:rPr>
        <w:t>Staffing and Training Needs</w:t>
      </w:r>
      <w:bookmarkEnd w:id="110"/>
    </w:p>
    <w:p w14:paraId="24C1CDF0" w14:textId="03A247C0" w:rsidR="0088135A" w:rsidRPr="00F43843" w:rsidRDefault="0088135A" w:rsidP="0088135A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F43843">
        <w:rPr>
          <w:rFonts w:ascii="Arial" w:hAnsi="Arial" w:cs="Arial"/>
        </w:rPr>
        <w:t>not applicable</w:t>
      </w:r>
    </w:p>
    <w:p w14:paraId="20232862" w14:textId="77777777" w:rsidR="00D24B78" w:rsidRPr="00F43843" w:rsidRDefault="00D24B78">
      <w:pPr>
        <w:widowControl/>
        <w:spacing w:line="240" w:lineRule="auto"/>
        <w:rPr>
          <w:rFonts w:ascii="Arial" w:hAnsi="Arial" w:cs="Arial"/>
          <w:b/>
          <w:sz w:val="24"/>
        </w:rPr>
      </w:pPr>
      <w:bookmarkStart w:id="111" w:name="_Toc324843649"/>
      <w:bookmarkStart w:id="112" w:name="_Toc324851956"/>
      <w:bookmarkStart w:id="113" w:name="_Toc324915539"/>
      <w:bookmarkStart w:id="114" w:name="_Toc433104460"/>
      <w:bookmarkEnd w:id="95"/>
      <w:r w:rsidRPr="00F43843">
        <w:rPr>
          <w:rFonts w:ascii="Arial" w:hAnsi="Arial" w:cs="Arial"/>
        </w:rPr>
        <w:br w:type="page"/>
      </w:r>
    </w:p>
    <w:p w14:paraId="2EBFB853" w14:textId="5A1371F8" w:rsidR="00860BE3" w:rsidRPr="00F43843" w:rsidRDefault="00860BE3" w:rsidP="00D24B78">
      <w:pPr>
        <w:pStyle w:val="berschrift1"/>
        <w:rPr>
          <w:rFonts w:cs="Arial"/>
        </w:rPr>
      </w:pPr>
      <w:bookmarkStart w:id="115" w:name="_Toc358799457"/>
      <w:bookmarkStart w:id="116" w:name="_Ref359916486"/>
      <w:bookmarkStart w:id="117" w:name="_Ref359916541"/>
      <w:r w:rsidRPr="00F43843">
        <w:rPr>
          <w:rFonts w:cs="Arial"/>
        </w:rPr>
        <w:lastRenderedPageBreak/>
        <w:t>Iteration Milestones</w:t>
      </w:r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860BE3" w:rsidRPr="00F43843" w14:paraId="386547B4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0C0F0320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36F7943A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52FE5859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02904206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7341A509" w14:textId="77777777" w:rsidR="00860BE3" w:rsidRPr="00F43843" w:rsidRDefault="00860BE3">
            <w:pPr>
              <w:pStyle w:val="Textkrper"/>
              <w:rPr>
                <w:rFonts w:ascii="Arial" w:hAnsi="Arial" w:cs="Arial"/>
                <w:b/>
                <w:bCs/>
              </w:rPr>
            </w:pPr>
            <w:r w:rsidRPr="00F43843"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860BE3" w:rsidRPr="00F43843" w14:paraId="681F5787" w14:textId="77777777">
        <w:trPr>
          <w:cantSplit/>
        </w:trPr>
        <w:tc>
          <w:tcPr>
            <w:tcW w:w="2898" w:type="dxa"/>
          </w:tcPr>
          <w:p w14:paraId="207C917E" w14:textId="00EAC6CA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 xml:space="preserve">Abgabe des ersten </w:t>
            </w:r>
            <w:proofErr w:type="spellStart"/>
            <w:r w:rsidRPr="00F43843">
              <w:rPr>
                <w:rFonts w:ascii="Arial" w:hAnsi="Arial" w:cs="Arial"/>
                <w:lang w:val="de-DE"/>
              </w:rPr>
              <w:t>Calabash</w:t>
            </w:r>
            <w:proofErr w:type="spellEnd"/>
            <w:r w:rsidRPr="00F43843">
              <w:rPr>
                <w:rFonts w:ascii="Arial" w:hAnsi="Arial" w:cs="Arial"/>
                <w:lang w:val="de-DE"/>
              </w:rPr>
              <w:t>-Logs</w:t>
            </w:r>
            <w:r w:rsidR="000D0337" w:rsidRPr="00F43843">
              <w:rPr>
                <w:rFonts w:ascii="Arial" w:hAnsi="Arial" w:cs="Arial"/>
                <w:lang w:val="de-DE"/>
              </w:rPr>
              <w:t xml:space="preserve"> (Tests für ersten </w:t>
            </w:r>
            <w:proofErr w:type="spellStart"/>
            <w:r w:rsidR="000D0337" w:rsidRPr="00F43843">
              <w:rPr>
                <w:rFonts w:ascii="Arial" w:hAnsi="Arial" w:cs="Arial"/>
                <w:lang w:val="de-DE"/>
              </w:rPr>
              <w:t>Use</w:t>
            </w:r>
            <w:proofErr w:type="spellEnd"/>
            <w:r w:rsidR="000D0337" w:rsidRPr="00F43843">
              <w:rPr>
                <w:rFonts w:ascii="Arial" w:hAnsi="Arial" w:cs="Arial"/>
                <w:lang w:val="de-DE"/>
              </w:rPr>
              <w:t>-Case)</w:t>
            </w:r>
          </w:p>
        </w:tc>
        <w:tc>
          <w:tcPr>
            <w:tcW w:w="1575" w:type="dxa"/>
          </w:tcPr>
          <w:p w14:paraId="65E66517" w14:textId="04349877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C106C9" w14:textId="3E89E1E5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26.4.2013</w:t>
            </w:r>
          </w:p>
        </w:tc>
        <w:tc>
          <w:tcPr>
            <w:tcW w:w="1575" w:type="dxa"/>
          </w:tcPr>
          <w:p w14:paraId="522E2848" w14:textId="70C9D1B6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29.4.2013</w:t>
            </w:r>
          </w:p>
        </w:tc>
        <w:tc>
          <w:tcPr>
            <w:tcW w:w="1576" w:type="dxa"/>
          </w:tcPr>
          <w:p w14:paraId="4FCC3523" w14:textId="7F563A61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29.4.2013</w:t>
            </w:r>
          </w:p>
        </w:tc>
      </w:tr>
      <w:tr w:rsidR="00860BE3" w:rsidRPr="00F43843" w14:paraId="033BE2F2" w14:textId="77777777">
        <w:trPr>
          <w:cantSplit/>
        </w:trPr>
        <w:tc>
          <w:tcPr>
            <w:tcW w:w="2898" w:type="dxa"/>
          </w:tcPr>
          <w:p w14:paraId="156DD1C1" w14:textId="20E3F12E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proofErr w:type="spellStart"/>
            <w:r w:rsidRPr="00F43843">
              <w:rPr>
                <w:rFonts w:ascii="Arial" w:hAnsi="Arial" w:cs="Arial"/>
              </w:rPr>
              <w:t>Abgabe</w:t>
            </w:r>
            <w:proofErr w:type="spellEnd"/>
            <w:r w:rsidRPr="00F43843">
              <w:rPr>
                <w:rFonts w:ascii="Arial" w:hAnsi="Arial" w:cs="Arial"/>
              </w:rPr>
              <w:t xml:space="preserve"> des Unit-Test Logs</w:t>
            </w:r>
            <w:r w:rsidR="000D0337" w:rsidRPr="00F43843">
              <w:rPr>
                <w:rFonts w:ascii="Arial" w:hAnsi="Arial" w:cs="Arial"/>
              </w:rPr>
              <w:t xml:space="preserve"> (Test Coverage: 20%)</w:t>
            </w:r>
          </w:p>
        </w:tc>
        <w:tc>
          <w:tcPr>
            <w:tcW w:w="1575" w:type="dxa"/>
          </w:tcPr>
          <w:p w14:paraId="31148852" w14:textId="66886508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5.6.2013</w:t>
            </w:r>
          </w:p>
        </w:tc>
        <w:tc>
          <w:tcPr>
            <w:tcW w:w="1575" w:type="dxa"/>
          </w:tcPr>
          <w:p w14:paraId="7BBE75E5" w14:textId="1998D81F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11.6.2013</w:t>
            </w:r>
          </w:p>
        </w:tc>
        <w:tc>
          <w:tcPr>
            <w:tcW w:w="1575" w:type="dxa"/>
          </w:tcPr>
          <w:p w14:paraId="54BDD6AA" w14:textId="17A7EC8A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12.6.2013</w:t>
            </w:r>
          </w:p>
        </w:tc>
        <w:tc>
          <w:tcPr>
            <w:tcW w:w="1576" w:type="dxa"/>
          </w:tcPr>
          <w:p w14:paraId="11E116FF" w14:textId="202A245B" w:rsidR="00860BE3" w:rsidRPr="00F43843" w:rsidRDefault="008C377A">
            <w:pPr>
              <w:pStyle w:val="Textkrper1"/>
              <w:rPr>
                <w:rFonts w:ascii="Arial" w:hAnsi="Arial" w:cs="Arial"/>
              </w:rPr>
            </w:pPr>
            <w:r w:rsidRPr="00F43843">
              <w:rPr>
                <w:rFonts w:ascii="Arial" w:hAnsi="Arial" w:cs="Arial"/>
              </w:rPr>
              <w:t>12.6.2013</w:t>
            </w:r>
          </w:p>
        </w:tc>
      </w:tr>
      <w:tr w:rsidR="00860BE3" w:rsidRPr="00F43843" w14:paraId="2444868B" w14:textId="77777777">
        <w:trPr>
          <w:cantSplit/>
        </w:trPr>
        <w:tc>
          <w:tcPr>
            <w:tcW w:w="2898" w:type="dxa"/>
          </w:tcPr>
          <w:p w14:paraId="2B7E1B22" w14:textId="46F79978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Abgabe der gesamten Test-Logs</w:t>
            </w:r>
            <w:r w:rsidR="000D0337" w:rsidRPr="00F43843">
              <w:rPr>
                <w:rFonts w:ascii="Arial" w:hAnsi="Arial" w:cs="Arial"/>
                <w:lang w:val="de-DE"/>
              </w:rPr>
              <w:t xml:space="preserve"> (Test </w:t>
            </w:r>
            <w:proofErr w:type="spellStart"/>
            <w:r w:rsidR="000D0337" w:rsidRPr="00F43843">
              <w:rPr>
                <w:rFonts w:ascii="Arial" w:hAnsi="Arial" w:cs="Arial"/>
                <w:lang w:val="de-DE"/>
              </w:rPr>
              <w:t>Coverage</w:t>
            </w:r>
            <w:proofErr w:type="spellEnd"/>
            <w:r w:rsidR="000D0337" w:rsidRPr="00F43843">
              <w:rPr>
                <w:rFonts w:ascii="Arial" w:hAnsi="Arial" w:cs="Arial"/>
                <w:lang w:val="de-DE"/>
              </w:rPr>
              <w:t>: 20%)</w:t>
            </w:r>
          </w:p>
        </w:tc>
        <w:tc>
          <w:tcPr>
            <w:tcW w:w="1575" w:type="dxa"/>
          </w:tcPr>
          <w:p w14:paraId="1FE3AA31" w14:textId="36430C60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20.6.2013</w:t>
            </w:r>
          </w:p>
        </w:tc>
        <w:tc>
          <w:tcPr>
            <w:tcW w:w="1575" w:type="dxa"/>
          </w:tcPr>
          <w:p w14:paraId="7C04E52D" w14:textId="77777777" w:rsidR="00860BE3" w:rsidRPr="00F43843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  <w:tc>
          <w:tcPr>
            <w:tcW w:w="1575" w:type="dxa"/>
          </w:tcPr>
          <w:p w14:paraId="62D8E535" w14:textId="453EA24E" w:rsidR="00860BE3" w:rsidRPr="00F43843" w:rsidRDefault="008C377A">
            <w:pPr>
              <w:pStyle w:val="Textkrper1"/>
              <w:rPr>
                <w:rFonts w:ascii="Arial" w:hAnsi="Arial" w:cs="Arial"/>
                <w:lang w:val="de-DE"/>
              </w:rPr>
            </w:pPr>
            <w:r w:rsidRPr="00F43843">
              <w:rPr>
                <w:rFonts w:ascii="Arial" w:hAnsi="Arial" w:cs="Arial"/>
                <w:lang w:val="de-DE"/>
              </w:rPr>
              <w:t>30.6.2013</w:t>
            </w:r>
          </w:p>
        </w:tc>
        <w:tc>
          <w:tcPr>
            <w:tcW w:w="1576" w:type="dxa"/>
          </w:tcPr>
          <w:p w14:paraId="35DE17D1" w14:textId="77777777" w:rsidR="00860BE3" w:rsidRPr="00F43843" w:rsidRDefault="00860BE3">
            <w:pPr>
              <w:pStyle w:val="Textkrper1"/>
              <w:rPr>
                <w:rFonts w:ascii="Arial" w:hAnsi="Arial" w:cs="Arial"/>
                <w:lang w:val="de-DE"/>
              </w:rPr>
            </w:pPr>
          </w:p>
        </w:tc>
      </w:tr>
    </w:tbl>
    <w:p w14:paraId="5DBD45B7" w14:textId="77777777" w:rsidR="00860BE3" w:rsidRPr="00F43843" w:rsidRDefault="00860BE3">
      <w:pPr>
        <w:pStyle w:val="Textkrper"/>
        <w:rPr>
          <w:rFonts w:ascii="Arial" w:hAnsi="Arial" w:cs="Arial"/>
        </w:rPr>
      </w:pPr>
      <w:bookmarkStart w:id="118" w:name="_Toc314978547"/>
      <w:bookmarkStart w:id="119" w:name="_Toc324843650"/>
      <w:bookmarkStart w:id="120" w:name="_Toc324851957"/>
      <w:bookmarkStart w:id="121" w:name="_Toc324915540"/>
    </w:p>
    <w:p w14:paraId="442EF083" w14:textId="76F4BA96" w:rsidR="00860BE3" w:rsidRPr="00F43843" w:rsidRDefault="00860BE3" w:rsidP="00D24B78">
      <w:pPr>
        <w:pStyle w:val="berschrift1"/>
        <w:rPr>
          <w:rFonts w:cs="Arial"/>
        </w:rPr>
      </w:pPr>
      <w:bookmarkStart w:id="122" w:name="_Toc358799458"/>
      <w:r w:rsidRPr="00F43843">
        <w:rPr>
          <w:rFonts w:cs="Arial"/>
        </w:rPr>
        <w:t>Risks, Dependencies, Assumptions, and Constraints</w:t>
      </w:r>
      <w:bookmarkEnd w:id="12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543"/>
        <w:gridCol w:w="2887"/>
      </w:tblGrid>
      <w:tr w:rsidR="00860BE3" w:rsidRPr="00F43843" w14:paraId="7DF1099D" w14:textId="77777777" w:rsidTr="0011645D">
        <w:trPr>
          <w:cantSplit/>
          <w:tblHeader/>
        </w:trPr>
        <w:tc>
          <w:tcPr>
            <w:tcW w:w="2694" w:type="dxa"/>
            <w:shd w:val="pct5" w:color="auto" w:fill="auto"/>
            <w:vAlign w:val="bottom"/>
          </w:tcPr>
          <w:p w14:paraId="57CDAD3A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543" w:type="dxa"/>
            <w:shd w:val="pct5" w:color="auto" w:fill="auto"/>
            <w:vAlign w:val="bottom"/>
          </w:tcPr>
          <w:p w14:paraId="087B6988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2887" w:type="dxa"/>
            <w:shd w:val="pct5" w:color="auto" w:fill="auto"/>
            <w:vAlign w:val="bottom"/>
          </w:tcPr>
          <w:p w14:paraId="018C499F" w14:textId="77777777" w:rsidR="00860BE3" w:rsidRPr="00F43843" w:rsidRDefault="00860BE3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F43843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860BE3" w:rsidRPr="00F43843" w14:paraId="07C2DF9A" w14:textId="77777777" w:rsidTr="0011645D">
        <w:trPr>
          <w:cantSplit/>
        </w:trPr>
        <w:tc>
          <w:tcPr>
            <w:tcW w:w="2694" w:type="dxa"/>
          </w:tcPr>
          <w:p w14:paraId="230AB65D" w14:textId="076BD8E8" w:rsidR="00860BE3" w:rsidRPr="00F43843" w:rsidRDefault="001B54E5">
            <w:pPr>
              <w:rPr>
                <w:rFonts w:ascii="Arial" w:hAnsi="Arial" w:cs="Arial"/>
                <w:sz w:val="18"/>
                <w:lang w:val="en-NZ"/>
              </w:rPr>
            </w:pP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mangelnde</w:t>
            </w:r>
            <w:proofErr w:type="spellEnd"/>
            <w:r w:rsidRPr="00F43843">
              <w:rPr>
                <w:rFonts w:ascii="Arial" w:hAnsi="Arial" w:cs="Arial"/>
                <w:sz w:val="18"/>
                <w:lang w:val="en-NZ"/>
              </w:rPr>
              <w:t xml:space="preserve">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Zeit</w:t>
            </w:r>
            <w:proofErr w:type="spellEnd"/>
          </w:p>
        </w:tc>
        <w:tc>
          <w:tcPr>
            <w:tcW w:w="3543" w:type="dxa"/>
          </w:tcPr>
          <w:p w14:paraId="28D082A3" w14:textId="237B5D07" w:rsidR="00860BE3" w:rsidRPr="00F43843" w:rsidRDefault="001B54E5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Entscheidung für geringere Test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Coverage</w:t>
            </w:r>
            <w:proofErr w:type="spellEnd"/>
          </w:p>
        </w:tc>
        <w:tc>
          <w:tcPr>
            <w:tcW w:w="2887" w:type="dxa"/>
          </w:tcPr>
          <w:p w14:paraId="798BEAFD" w14:textId="4DCCD024" w:rsidR="00860BE3" w:rsidRPr="00F43843" w:rsidRDefault="0011645D" w:rsidP="00F24118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Scope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F43843" w14:paraId="00197372" w14:textId="77777777" w:rsidTr="0011645D">
        <w:trPr>
          <w:cantSplit/>
        </w:trPr>
        <w:tc>
          <w:tcPr>
            <w:tcW w:w="2694" w:type="dxa"/>
          </w:tcPr>
          <w:p w14:paraId="5A08DBCE" w14:textId="1B3EA42D" w:rsidR="00860BE3" w:rsidRPr="00F43843" w:rsidRDefault="0011645D" w:rsidP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Android</w:t>
            </w:r>
            <w:proofErr w:type="spellEnd"/>
            <w:r w:rsidRPr="00F43843">
              <w:rPr>
                <w:rFonts w:ascii="Arial" w:hAnsi="Arial" w:cs="Arial"/>
                <w:sz w:val="18"/>
                <w:lang w:val="de-DE"/>
              </w:rPr>
              <w:t xml:space="preserve"> (z.B. Popups)</w:t>
            </w:r>
          </w:p>
        </w:tc>
        <w:tc>
          <w:tcPr>
            <w:tcW w:w="3543" w:type="dxa"/>
          </w:tcPr>
          <w:p w14:paraId="5AAA3EC0" w14:textId="74A323D1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7B54D26C" w14:textId="69DBD7D5" w:rsidR="00860BE3" w:rsidRPr="00F43843" w:rsidRDefault="0011645D" w:rsidP="00F2411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  <w:tr w:rsidR="00860BE3" w:rsidRPr="00F43843" w14:paraId="4D87AC6D" w14:textId="77777777" w:rsidTr="0011645D">
        <w:trPr>
          <w:cantSplit/>
        </w:trPr>
        <w:tc>
          <w:tcPr>
            <w:tcW w:w="2694" w:type="dxa"/>
          </w:tcPr>
          <w:p w14:paraId="6B6E99C7" w14:textId="2103360E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 xml:space="preserve">teilweise fehlende Testunterstützung durch </w:t>
            </w:r>
            <w:proofErr w:type="spellStart"/>
            <w:r w:rsidRPr="00F43843">
              <w:rPr>
                <w:rFonts w:ascii="Arial" w:hAnsi="Arial" w:cs="Arial"/>
                <w:sz w:val="18"/>
                <w:lang w:val="de-DE"/>
              </w:rPr>
              <w:t>Calabash-Android</w:t>
            </w:r>
            <w:proofErr w:type="spellEnd"/>
          </w:p>
        </w:tc>
        <w:tc>
          <w:tcPr>
            <w:tcW w:w="3543" w:type="dxa"/>
          </w:tcPr>
          <w:p w14:paraId="0D0E5E6F" w14:textId="37691D14" w:rsidR="00860BE3" w:rsidRPr="00F43843" w:rsidRDefault="0011645D">
            <w:pPr>
              <w:rPr>
                <w:rFonts w:ascii="Arial" w:hAnsi="Arial" w:cs="Arial"/>
                <w:sz w:val="18"/>
                <w:lang w:val="de-DE"/>
              </w:rPr>
            </w:pPr>
            <w:r w:rsidRPr="00F43843">
              <w:rPr>
                <w:rFonts w:ascii="Arial" w:hAnsi="Arial" w:cs="Arial"/>
                <w:sz w:val="18"/>
                <w:lang w:val="de-DE"/>
              </w:rPr>
              <w:t>Ausprobieren der nicht testbaren Funktionen</w:t>
            </w:r>
          </w:p>
        </w:tc>
        <w:tc>
          <w:tcPr>
            <w:tcW w:w="2887" w:type="dxa"/>
          </w:tcPr>
          <w:p w14:paraId="4E166E06" w14:textId="0A4CA839" w:rsidR="00860BE3" w:rsidRPr="00F43843" w:rsidRDefault="0011645D" w:rsidP="00F24118">
            <w:pPr>
              <w:numPr>
                <w:ilvl w:val="0"/>
                <w:numId w:val="19"/>
              </w:numPr>
              <w:rPr>
                <w:rFonts w:ascii="Arial" w:hAnsi="Arial" w:cs="Arial"/>
                <w:sz w:val="18"/>
                <w:lang w:val="en-NZ"/>
              </w:rPr>
            </w:pPr>
            <w:r w:rsidRPr="00F43843">
              <w:rPr>
                <w:rFonts w:ascii="Arial" w:hAnsi="Arial" w:cs="Arial"/>
                <w:sz w:val="18"/>
                <w:lang w:val="en-NZ"/>
              </w:rPr>
              <w:t xml:space="preserve">Test Coverage </w:t>
            </w:r>
            <w:proofErr w:type="spellStart"/>
            <w:r w:rsidRPr="00F43843">
              <w:rPr>
                <w:rFonts w:ascii="Arial" w:hAnsi="Arial" w:cs="Arial"/>
                <w:sz w:val="18"/>
                <w:lang w:val="en-NZ"/>
              </w:rPr>
              <w:t>verringern</w:t>
            </w:r>
            <w:proofErr w:type="spellEnd"/>
          </w:p>
        </w:tc>
      </w:tr>
    </w:tbl>
    <w:p w14:paraId="10018939" w14:textId="77777777" w:rsidR="00860BE3" w:rsidRPr="00F43843" w:rsidRDefault="00860BE3" w:rsidP="0011645D">
      <w:pPr>
        <w:pStyle w:val="Textkrper"/>
        <w:ind w:left="0"/>
        <w:rPr>
          <w:rFonts w:ascii="Arial" w:hAnsi="Arial" w:cs="Arial"/>
        </w:rPr>
      </w:pPr>
    </w:p>
    <w:p w14:paraId="25F9FB04" w14:textId="77777777" w:rsidR="00860BE3" w:rsidRPr="00F43843" w:rsidRDefault="00860BE3">
      <w:pPr>
        <w:pStyle w:val="berschrift1"/>
        <w:rPr>
          <w:rFonts w:cs="Arial"/>
        </w:rPr>
      </w:pPr>
      <w:bookmarkStart w:id="123" w:name="_Toc358799459"/>
      <w:r w:rsidRPr="00F43843">
        <w:rPr>
          <w:rFonts w:cs="Arial"/>
        </w:rPr>
        <w:t>Management Process and Procedures</w:t>
      </w:r>
      <w:bookmarkEnd w:id="123"/>
    </w:p>
    <w:bookmarkEnd w:id="118"/>
    <w:bookmarkEnd w:id="119"/>
    <w:bookmarkEnd w:id="120"/>
    <w:bookmarkEnd w:id="121"/>
    <w:p w14:paraId="45CECBF2" w14:textId="139BF285" w:rsidR="00860BE3" w:rsidRPr="00F43843" w:rsidRDefault="00A769DB" w:rsidP="00A769DB">
      <w:pPr>
        <w:pStyle w:val="Textkrper"/>
        <w:numPr>
          <w:ilvl w:val="0"/>
          <w:numId w:val="22"/>
        </w:numPr>
        <w:rPr>
          <w:rFonts w:ascii="Arial" w:hAnsi="Arial" w:cs="Arial"/>
        </w:rPr>
      </w:pPr>
      <w:r w:rsidRPr="00F43843">
        <w:rPr>
          <w:rFonts w:ascii="Arial" w:hAnsi="Arial" w:cs="Arial"/>
        </w:rPr>
        <w:t>not applicable</w:t>
      </w:r>
    </w:p>
    <w:sectPr w:rsidR="00860BE3" w:rsidRPr="00F4384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90286" w14:textId="77777777" w:rsidR="0009648D" w:rsidRDefault="0009648D">
      <w:pPr>
        <w:spacing w:line="240" w:lineRule="auto"/>
      </w:pPr>
      <w:r>
        <w:separator/>
      </w:r>
    </w:p>
  </w:endnote>
  <w:endnote w:type="continuationSeparator" w:id="0">
    <w:p w14:paraId="1A847C4C" w14:textId="77777777" w:rsidR="0009648D" w:rsidRDefault="00096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CF1C4" w14:textId="77777777" w:rsidR="00C36A5E" w:rsidRDefault="00C36A5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5C3C61D" w14:textId="77777777" w:rsidR="00C36A5E" w:rsidRDefault="00C36A5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A5E" w14:paraId="3D3BC7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5D5426" w14:textId="77777777" w:rsidR="00C36A5E" w:rsidRDefault="00C36A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20442" w14:textId="77777777" w:rsidR="00C36A5E" w:rsidRDefault="00C36A5E">
          <w:pPr>
            <w:jc w:val="center"/>
          </w:pPr>
          <w:r>
            <w:sym w:font="Symbol" w:char="F0D3"/>
          </w:r>
          <w:fldSimple w:instr=" DOCPROPERTY &quot;Company&quot;  \* MERGEFORMAT ">
            <w:r w:rsidR="00444CA9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4CA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1A1246" w14:textId="77777777" w:rsidR="00C36A5E" w:rsidRDefault="00C36A5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444CA9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394FD301" w14:textId="77777777" w:rsidR="00C36A5E" w:rsidRDefault="00C36A5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4E2E1" w14:textId="77777777" w:rsidR="00C36A5E" w:rsidRDefault="00C36A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35CD3" w14:textId="77777777" w:rsidR="0009648D" w:rsidRDefault="0009648D">
      <w:pPr>
        <w:spacing w:line="240" w:lineRule="auto"/>
      </w:pPr>
      <w:r>
        <w:separator/>
      </w:r>
    </w:p>
  </w:footnote>
  <w:footnote w:type="continuationSeparator" w:id="0">
    <w:p w14:paraId="61A58889" w14:textId="77777777" w:rsidR="0009648D" w:rsidRDefault="00096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94603" w14:textId="77777777" w:rsidR="00C36A5E" w:rsidRDefault="00C36A5E">
    <w:pPr>
      <w:rPr>
        <w:sz w:val="24"/>
      </w:rPr>
    </w:pPr>
  </w:p>
  <w:p w14:paraId="45FFA9C5" w14:textId="77777777" w:rsidR="00C36A5E" w:rsidRDefault="00C36A5E">
    <w:pPr>
      <w:pBdr>
        <w:top w:val="single" w:sz="6" w:space="1" w:color="auto"/>
      </w:pBdr>
      <w:rPr>
        <w:sz w:val="24"/>
      </w:rPr>
    </w:pPr>
  </w:p>
  <w:p w14:paraId="7C20CBBF" w14:textId="77777777" w:rsidR="00C36A5E" w:rsidRDefault="00C36A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4CA9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11354EC8" w14:textId="77777777" w:rsidR="00C36A5E" w:rsidRDefault="00C36A5E">
    <w:pPr>
      <w:pBdr>
        <w:bottom w:val="single" w:sz="6" w:space="1" w:color="auto"/>
      </w:pBdr>
      <w:jc w:val="right"/>
      <w:rPr>
        <w:sz w:val="24"/>
      </w:rPr>
    </w:pPr>
  </w:p>
  <w:p w14:paraId="451C13D1" w14:textId="77777777" w:rsidR="00C36A5E" w:rsidRDefault="00C36A5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A5E" w14:paraId="4DA18BCF" w14:textId="77777777">
      <w:sdt>
        <w:sdtPr>
          <w:alias w:val="Betreff"/>
          <w:tag w:val=""/>
          <w:id w:val="-565950744"/>
          <w:placeholder>
            <w:docPart w:val="A9289CDF105A414E98CC5234BCFAE4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3D3C947A" w14:textId="3D534B80" w:rsidR="00C36A5E" w:rsidRDefault="00413723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5818E1F6" w14:textId="6E94EB3C" w:rsidR="00C36A5E" w:rsidRDefault="00C36A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618C8">
            <w:t>1.0</w:t>
          </w:r>
        </w:p>
      </w:tc>
    </w:tr>
    <w:tr w:rsidR="00C36A5E" w14:paraId="4FB39882" w14:textId="77777777">
      <w:tc>
        <w:tcPr>
          <w:tcW w:w="6379" w:type="dxa"/>
        </w:tcPr>
        <w:p w14:paraId="497D5E30" w14:textId="77777777" w:rsidR="00C36A5E" w:rsidRDefault="00C36A5E"/>
      </w:tc>
      <w:tc>
        <w:tcPr>
          <w:tcW w:w="3179" w:type="dxa"/>
        </w:tcPr>
        <w:p w14:paraId="6993370B" w14:textId="1A377AB3" w:rsidR="00C36A5E" w:rsidRDefault="00D618C8" w:rsidP="00860BE3">
          <w:r>
            <w:t xml:space="preserve">  Date:  6/12/2013</w:t>
          </w:r>
        </w:p>
      </w:tc>
    </w:tr>
  </w:tbl>
  <w:p w14:paraId="7D13E212" w14:textId="77777777" w:rsidR="00C36A5E" w:rsidRDefault="00C36A5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25B47" w14:textId="77777777" w:rsidR="00C36A5E" w:rsidRDefault="00C36A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2B06F0"/>
    <w:multiLevelType w:val="hybridMultilevel"/>
    <w:tmpl w:val="C6B6B700"/>
    <w:lvl w:ilvl="0" w:tplc="0407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6009D7"/>
    <w:multiLevelType w:val="hybridMultilevel"/>
    <w:tmpl w:val="27C03CBE"/>
    <w:lvl w:ilvl="0" w:tplc="AC7CBB42">
      <w:numFmt w:val="bullet"/>
      <w:lvlText w:val="•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FD441E"/>
    <w:multiLevelType w:val="hybridMultilevel"/>
    <w:tmpl w:val="964C6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398A344E"/>
    <w:multiLevelType w:val="hybridMultilevel"/>
    <w:tmpl w:val="9746D7A4"/>
    <w:lvl w:ilvl="0" w:tplc="4A04D588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E5DFE"/>
    <w:multiLevelType w:val="hybridMultilevel"/>
    <w:tmpl w:val="0314540C"/>
    <w:lvl w:ilvl="0" w:tplc="B69641CE">
      <w:start w:val="1"/>
      <w:numFmt w:val="bullet"/>
      <w:pStyle w:val="InfoBlu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82D7E"/>
    <w:multiLevelType w:val="hybridMultilevel"/>
    <w:tmpl w:val="2D00D96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5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6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64DE7077"/>
    <w:multiLevelType w:val="hybridMultilevel"/>
    <w:tmpl w:val="911A09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F6B2D"/>
    <w:multiLevelType w:val="hybridMultilevel"/>
    <w:tmpl w:val="E8386208"/>
    <w:lvl w:ilvl="0" w:tplc="667E6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FAA7518"/>
    <w:multiLevelType w:val="hybridMultilevel"/>
    <w:tmpl w:val="D43ED6E0"/>
    <w:lvl w:ilvl="0" w:tplc="11DA2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F497D" w:themeColor="tex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</w:num>
  <w:num w:numId="6">
    <w:abstractNumId w:val="5"/>
  </w:num>
  <w:num w:numId="7">
    <w:abstractNumId w:val="21"/>
  </w:num>
  <w:num w:numId="8">
    <w:abstractNumId w:val="19"/>
  </w:num>
  <w:num w:numId="9">
    <w:abstractNumId w:val="4"/>
  </w:num>
  <w:num w:numId="10">
    <w:abstractNumId w:val="9"/>
  </w:num>
  <w:num w:numId="11">
    <w:abstractNumId w:val="20"/>
  </w:num>
  <w:num w:numId="12">
    <w:abstractNumId w:val="10"/>
  </w:num>
  <w:num w:numId="13">
    <w:abstractNumId w:val="14"/>
  </w:num>
  <w:num w:numId="14">
    <w:abstractNumId w:val="16"/>
  </w:num>
  <w:num w:numId="15">
    <w:abstractNumId w:val="18"/>
  </w:num>
  <w:num w:numId="16">
    <w:abstractNumId w:val="12"/>
  </w:num>
  <w:num w:numId="17">
    <w:abstractNumId w:val="3"/>
  </w:num>
  <w:num w:numId="18">
    <w:abstractNumId w:val="2"/>
  </w:num>
  <w:num w:numId="19">
    <w:abstractNumId w:val="13"/>
  </w:num>
  <w:num w:numId="20">
    <w:abstractNumId w:val="15"/>
  </w:num>
  <w:num w:numId="21">
    <w:abstractNumId w:val="22"/>
  </w:num>
  <w:num w:numId="22">
    <w:abstractNumId w:val="8"/>
  </w:num>
  <w:num w:numId="23">
    <w:abstractNumId w:val="17"/>
  </w:num>
  <w:num w:numId="24">
    <w:abstractNumId w:val="1"/>
  </w:num>
  <w:num w:numId="25">
    <w:abstractNumId w:val="6"/>
  </w:num>
  <w:num w:numId="26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E3"/>
    <w:rsid w:val="00043D1C"/>
    <w:rsid w:val="00055CDB"/>
    <w:rsid w:val="0009648D"/>
    <w:rsid w:val="000B0833"/>
    <w:rsid w:val="000D0337"/>
    <w:rsid w:val="000D142E"/>
    <w:rsid w:val="000F76B1"/>
    <w:rsid w:val="0011645D"/>
    <w:rsid w:val="0012026F"/>
    <w:rsid w:val="00176C84"/>
    <w:rsid w:val="001B54E5"/>
    <w:rsid w:val="001C664C"/>
    <w:rsid w:val="001C7794"/>
    <w:rsid w:val="001E375D"/>
    <w:rsid w:val="00245348"/>
    <w:rsid w:val="00274CC4"/>
    <w:rsid w:val="00287B12"/>
    <w:rsid w:val="002A2AC4"/>
    <w:rsid w:val="002A50A7"/>
    <w:rsid w:val="002D2012"/>
    <w:rsid w:val="002D307C"/>
    <w:rsid w:val="002E3630"/>
    <w:rsid w:val="00302173"/>
    <w:rsid w:val="00302249"/>
    <w:rsid w:val="003102F0"/>
    <w:rsid w:val="00335A31"/>
    <w:rsid w:val="00360D14"/>
    <w:rsid w:val="003B7AC2"/>
    <w:rsid w:val="003D5E62"/>
    <w:rsid w:val="0040303D"/>
    <w:rsid w:val="00413723"/>
    <w:rsid w:val="00444CA9"/>
    <w:rsid w:val="00465918"/>
    <w:rsid w:val="00465ACC"/>
    <w:rsid w:val="00480D61"/>
    <w:rsid w:val="0048157A"/>
    <w:rsid w:val="00483786"/>
    <w:rsid w:val="004864DE"/>
    <w:rsid w:val="004C5AE7"/>
    <w:rsid w:val="005037E5"/>
    <w:rsid w:val="00567D9C"/>
    <w:rsid w:val="005740E2"/>
    <w:rsid w:val="005D5CB4"/>
    <w:rsid w:val="005E5E50"/>
    <w:rsid w:val="006B186B"/>
    <w:rsid w:val="006E71ED"/>
    <w:rsid w:val="007A45A5"/>
    <w:rsid w:val="007C02DE"/>
    <w:rsid w:val="007F1AE6"/>
    <w:rsid w:val="007F5AFF"/>
    <w:rsid w:val="0082210A"/>
    <w:rsid w:val="00860BE3"/>
    <w:rsid w:val="00876C87"/>
    <w:rsid w:val="0088064A"/>
    <w:rsid w:val="0088135A"/>
    <w:rsid w:val="008A6778"/>
    <w:rsid w:val="008A765C"/>
    <w:rsid w:val="008C377A"/>
    <w:rsid w:val="008D0E33"/>
    <w:rsid w:val="008D56AA"/>
    <w:rsid w:val="008E1085"/>
    <w:rsid w:val="008E10DA"/>
    <w:rsid w:val="00904289"/>
    <w:rsid w:val="0096503B"/>
    <w:rsid w:val="009C10CC"/>
    <w:rsid w:val="009E1C51"/>
    <w:rsid w:val="00A03FEC"/>
    <w:rsid w:val="00A15528"/>
    <w:rsid w:val="00A17CBE"/>
    <w:rsid w:val="00A2717F"/>
    <w:rsid w:val="00A42709"/>
    <w:rsid w:val="00A769DB"/>
    <w:rsid w:val="00A85487"/>
    <w:rsid w:val="00A87911"/>
    <w:rsid w:val="00AB6C32"/>
    <w:rsid w:val="00AD5098"/>
    <w:rsid w:val="00AD702B"/>
    <w:rsid w:val="00B50B85"/>
    <w:rsid w:val="00B5691B"/>
    <w:rsid w:val="00B642F5"/>
    <w:rsid w:val="00BA7FEA"/>
    <w:rsid w:val="00BD44E4"/>
    <w:rsid w:val="00BF7861"/>
    <w:rsid w:val="00C00A58"/>
    <w:rsid w:val="00C014BC"/>
    <w:rsid w:val="00C241D9"/>
    <w:rsid w:val="00C36A5E"/>
    <w:rsid w:val="00C56FBB"/>
    <w:rsid w:val="00C62DEB"/>
    <w:rsid w:val="00CD02B9"/>
    <w:rsid w:val="00CF7792"/>
    <w:rsid w:val="00D24B78"/>
    <w:rsid w:val="00D618C8"/>
    <w:rsid w:val="00D87E40"/>
    <w:rsid w:val="00D937C7"/>
    <w:rsid w:val="00E83693"/>
    <w:rsid w:val="00EC2718"/>
    <w:rsid w:val="00ED2FBF"/>
    <w:rsid w:val="00ED4013"/>
    <w:rsid w:val="00EE2373"/>
    <w:rsid w:val="00EE284E"/>
    <w:rsid w:val="00EE29C2"/>
    <w:rsid w:val="00F04C01"/>
    <w:rsid w:val="00F206E9"/>
    <w:rsid w:val="00F232A0"/>
    <w:rsid w:val="00F24118"/>
    <w:rsid w:val="00F36B6E"/>
    <w:rsid w:val="00F43843"/>
    <w:rsid w:val="00F43984"/>
    <w:rsid w:val="00F47800"/>
    <w:rsid w:val="00F5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0F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43843"/>
    <w:pPr>
      <w:numPr>
        <w:numId w:val="16"/>
      </w:numPr>
      <w:tabs>
        <w:tab w:val="clear" w:pos="720"/>
        <w:tab w:val="num" w:pos="363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740E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43843"/>
    <w:pPr>
      <w:numPr>
        <w:numId w:val="16"/>
      </w:numPr>
      <w:tabs>
        <w:tab w:val="clear" w:pos="720"/>
        <w:tab w:val="num" w:pos="363"/>
      </w:tabs>
      <w:spacing w:after="120"/>
    </w:pPr>
    <w:rPr>
      <w:i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BE3"/>
    <w:rPr>
      <w:rFonts w:ascii="Tahoma" w:hAnsi="Tahoma" w:cs="Tahoma"/>
      <w:sz w:val="16"/>
      <w:szCs w:val="16"/>
      <w:lang w:val="en-US" w:eastAsia="en-US"/>
    </w:rPr>
  </w:style>
  <w:style w:type="paragraph" w:styleId="Listenabsatz">
    <w:name w:val="List Paragraph"/>
    <w:basedOn w:val="Standard"/>
    <w:uiPriority w:val="34"/>
    <w:qFormat/>
    <w:rsid w:val="000B083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13723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740E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ne\AppData\Local\Temp\rup_tstpl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289CDF105A414E98CC5234BCFAE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71A81A-A2DD-4244-9BC2-65255909D4BD}"/>
      </w:docPartPr>
      <w:docPartBody>
        <w:p w:rsidR="007C5B00" w:rsidRDefault="00236D6D">
          <w:r w:rsidRPr="006C2ACB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6D"/>
    <w:rsid w:val="00236D6D"/>
    <w:rsid w:val="00762832"/>
    <w:rsid w:val="007C5B00"/>
    <w:rsid w:val="00A02AF3"/>
    <w:rsid w:val="00E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6D6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36D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CB28F-933C-4386-AE33-1732498C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</Pages>
  <Words>1316</Words>
  <Characters>8293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&lt;Iteration/ Master&gt; Test Plan</vt:lpstr>
    </vt:vector>
  </TitlesOfParts>
  <Company>DHBW</Company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Die verrückte Sightseeing-Tour</dc:subject>
  <dc:creator>Yvonne;Chrisitane;Janina</dc:creator>
  <cp:lastModifiedBy>Janina</cp:lastModifiedBy>
  <cp:revision>98</cp:revision>
  <cp:lastPrinted>2013-06-25T07:43:00Z</cp:lastPrinted>
  <dcterms:created xsi:type="dcterms:W3CDTF">2013-06-11T11:30:00Z</dcterms:created>
  <dcterms:modified xsi:type="dcterms:W3CDTF">2013-06-25T07:43:00Z</dcterms:modified>
</cp:coreProperties>
</file>